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text" w:tblpY="1"/>
        <w:tblOverlap w:val="never"/>
        <w:tblW w:w="37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25"/>
      </w:tblGrid>
      <w:tr w:rsidR="00D32325" w:rsidRPr="000811CD" w14:paraId="0FADBF17" w14:textId="77777777" w:rsidTr="001F0400">
        <w:trPr>
          <w:cantSplit/>
          <w:trHeight w:val="2040"/>
        </w:trPr>
        <w:tc>
          <w:tcPr>
            <w:tcW w:w="7426" w:type="dxa"/>
            <w:vAlign w:val="bottom"/>
          </w:tcPr>
          <w:p w14:paraId="53BC4130" w14:textId="57DF9DB0" w:rsidR="00357A0A" w:rsidRPr="000811CD" w:rsidRDefault="00FB24EB" w:rsidP="00357A0A">
            <w:pPr>
              <w:spacing w:line="0" w:lineRule="atLeast"/>
              <w:rPr>
                <w:rFonts w:eastAsia="Cambria" w:cstheme="minorHAnsi"/>
                <w:sz w:val="60"/>
              </w:rPr>
            </w:pPr>
            <w:bookmarkStart w:id="0" w:name="_Hlk56520185"/>
            <w:r>
              <w:rPr>
                <w:rFonts w:eastAsia="Cambria" w:cstheme="minorHAnsi"/>
                <w:sz w:val="60"/>
              </w:rPr>
              <w:t>Java FSD</w:t>
            </w:r>
          </w:p>
          <w:p w14:paraId="5DB7F762" w14:textId="5887DFA9" w:rsidR="00995CCA" w:rsidRPr="000811CD" w:rsidRDefault="00995CCA" w:rsidP="00E734BB">
            <w:pPr>
              <w:pStyle w:val="CV-OfficePosition"/>
              <w:spacing w:after="0"/>
              <w:rPr>
                <w:rFonts w:cstheme="minorHAnsi"/>
                <w:lang w:val="en-CA"/>
              </w:rPr>
            </w:pPr>
            <w:r w:rsidRPr="000811CD">
              <w:rPr>
                <w:rFonts w:cstheme="minorHAnsi"/>
                <w:lang w:val="en-CA"/>
              </w:rPr>
              <w:t xml:space="preserve">Proficiency Level </w:t>
            </w:r>
            <w:r w:rsidR="007A7F43" w:rsidRPr="000811CD">
              <w:rPr>
                <w:rFonts w:cstheme="minorHAnsi"/>
                <w:lang w:val="en-CA"/>
              </w:rPr>
              <w:t>–</w:t>
            </w:r>
            <w:r w:rsidR="00357A0A" w:rsidRPr="000811CD">
              <w:rPr>
                <w:rFonts w:cstheme="minorHAnsi"/>
                <w:lang w:val="en-CA"/>
              </w:rPr>
              <w:t xml:space="preserve"> </w:t>
            </w:r>
            <w:r w:rsidR="00BB6B43">
              <w:rPr>
                <w:rFonts w:cstheme="minorHAnsi"/>
                <w:lang w:val="en-CA"/>
              </w:rPr>
              <w:t>I</w:t>
            </w:r>
            <w:r w:rsidR="00736EBC" w:rsidRPr="000811CD">
              <w:rPr>
                <w:rFonts w:cstheme="minorHAnsi"/>
                <w:lang w:val="en-CA"/>
              </w:rPr>
              <w:t>ntermediate.</w:t>
            </w:r>
            <w:r w:rsidR="00357A0A" w:rsidRPr="000811CD">
              <w:rPr>
                <w:rFonts w:cstheme="minorHAnsi"/>
                <w:color w:val="D9D9D9" w:themeColor="background1" w:themeShade="D9"/>
                <w:lang w:val="en-CA"/>
              </w:rPr>
              <w:t xml:space="preserve"> </w:t>
            </w:r>
            <w:r w:rsidRPr="000811CD">
              <w:rPr>
                <w:rFonts w:cstheme="minorHAnsi"/>
                <w:color w:val="D9D9D9" w:themeColor="background1" w:themeShade="D9"/>
                <w:lang w:val="en-CA"/>
              </w:rPr>
              <w:t xml:space="preserve">  </w:t>
            </w:r>
            <w:r w:rsidRPr="000811CD">
              <w:rPr>
                <w:rFonts w:cstheme="minorHAnsi"/>
                <w:lang w:val="en-CA"/>
              </w:rPr>
              <w:t xml:space="preserve">       </w:t>
            </w:r>
          </w:p>
          <w:p w14:paraId="3EB3B82F" w14:textId="77777777" w:rsidR="00D32325" w:rsidRPr="000811CD" w:rsidRDefault="00D32325" w:rsidP="00E734BB">
            <w:pPr>
              <w:pStyle w:val="CV-Experience"/>
              <w:rPr>
                <w:rFonts w:cstheme="minorHAnsi"/>
                <w:lang w:val="en-CA"/>
              </w:rPr>
            </w:pPr>
          </w:p>
        </w:tc>
      </w:tr>
    </w:tbl>
    <w:p w14:paraId="17888AEF" w14:textId="77777777" w:rsidR="00D6493E" w:rsidRPr="00C956AB" w:rsidRDefault="00357A0A" w:rsidP="00E734BB">
      <w:pPr>
        <w:spacing w:after="0"/>
        <w:rPr>
          <w:rFonts w:cstheme="minorHAnsi"/>
          <w:sz w:val="20"/>
          <w:szCs w:val="20"/>
          <w:lang w:val="en-CA"/>
        </w:rPr>
      </w:pPr>
      <w:r w:rsidRPr="00C956AB">
        <w:rPr>
          <w:rFonts w:cstheme="minorHAnsi"/>
          <w:noProof/>
          <w:sz w:val="20"/>
          <w:szCs w:val="20"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F6856C" wp14:editId="4C6C03B5">
                <wp:simplePos x="0" y="0"/>
                <wp:positionH relativeFrom="margin">
                  <wp:align>left</wp:align>
                </wp:positionH>
                <wp:positionV relativeFrom="page">
                  <wp:posOffset>2101850</wp:posOffset>
                </wp:positionV>
                <wp:extent cx="6578600" cy="24193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86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98F34" w14:textId="028B08F4" w:rsidR="000153A3" w:rsidRPr="00097159" w:rsidRDefault="00357A0A" w:rsidP="000153A3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 xml:space="preserve">In this training, participants will explore </w:t>
                            </w:r>
                            <w:r w:rsidR="000153A3" w:rsidRPr="00097159">
                              <w:rPr>
                                <w:rFonts w:cstheme="minorHAnsi"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 this training, participants will learn the below features and much more.</w:t>
                            </w:r>
                          </w:p>
                          <w:p w14:paraId="37077A82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Core Java</w:t>
                            </w:r>
                          </w:p>
                          <w:p w14:paraId="34F3A50B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Spring</w:t>
                            </w:r>
                          </w:p>
                          <w:p w14:paraId="020F6C58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Hibernate</w:t>
                            </w:r>
                          </w:p>
                          <w:p w14:paraId="24BC1B2D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Spring Boot</w:t>
                            </w:r>
                          </w:p>
                          <w:p w14:paraId="5F6B5175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Database</w:t>
                            </w:r>
                          </w:p>
                          <w:p w14:paraId="3320EA9E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Micro Services</w:t>
                            </w:r>
                          </w:p>
                          <w:p w14:paraId="10D58592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UI Development | HTML 5 | CSS3 |Java Script</w:t>
                            </w:r>
                          </w:p>
                          <w:p w14:paraId="6A71E12B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Boot strap | Angular</w:t>
                            </w:r>
                          </w:p>
                          <w:p w14:paraId="2DD81221" w14:textId="77777777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DevOps Tools</w:t>
                            </w:r>
                          </w:p>
                          <w:p w14:paraId="553C37DB" w14:textId="776D655B" w:rsidR="000153A3" w:rsidRPr="00097159" w:rsidRDefault="000153A3" w:rsidP="000153A3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0" w:afterAutospacing="1" w:line="300" w:lineRule="atLeast"/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</w:pP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 xml:space="preserve">Cloud Application Deployment on </w:t>
                            </w:r>
                            <w:r w:rsidR="00785861"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 xml:space="preserve">the </w:t>
                            </w:r>
                            <w:r w:rsidRPr="00097159">
                              <w:rPr>
                                <w:rFonts w:eastAsia="Cambria" w:cstheme="minorHAnsi"/>
                                <w:color w:val="000000" w:themeColor="text1"/>
                                <w:sz w:val="20"/>
                                <w:szCs w:val="20"/>
                                <w:highlight w:val="white"/>
                              </w:rPr>
                              <w:t>Cloud</w:t>
                            </w:r>
                          </w:p>
                          <w:p w14:paraId="180DF61B" w14:textId="0237AB6C" w:rsidR="00357A0A" w:rsidRPr="00993E53" w:rsidRDefault="00357A0A" w:rsidP="000153A3">
                            <w:pPr>
                              <w:spacing w:line="287" w:lineRule="auto"/>
                              <w:ind w:right="320"/>
                              <w:jc w:val="both"/>
                              <w:rPr>
                                <w:rFonts w:eastAsia="Cambria" w:cstheme="minorHAnsi"/>
                                <w:b/>
                                <w:sz w:val="20"/>
                                <w:szCs w:val="20"/>
                              </w:rPr>
                            </w:pPr>
                            <w:r w:rsidRPr="00357A0A">
                              <w:rPr>
                                <w:rFonts w:eastAsia="Cambria" w:cstheme="minorHAnsi"/>
                                <w:b/>
                                <w:sz w:val="20"/>
                                <w:szCs w:val="20"/>
                              </w:rPr>
                              <w:t>By participating in this program, learners would:</w:t>
                            </w:r>
                          </w:p>
                          <w:p w14:paraId="2882C68A" w14:textId="656D948F" w:rsidR="00357A0A" w:rsidRPr="00993E53" w:rsidRDefault="00357A0A" w:rsidP="000153A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after="0" w:line="0" w:lineRule="atLeast"/>
                              <w:ind w:left="840" w:hanging="364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Learn and master the fundamentals of Angular such as components, data binding, directives, routing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,</w:t>
                            </w: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services.</w:t>
                            </w:r>
                          </w:p>
                          <w:p w14:paraId="00381D54" w14:textId="53E5ED7A" w:rsidR="00357A0A" w:rsidRPr="00993E53" w:rsidRDefault="00357A0A" w:rsidP="000153A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after="0" w:line="0" w:lineRule="atLeast"/>
                              <w:ind w:left="840" w:hanging="364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Making 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single-page</w:t>
                            </w: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applications</w:t>
                            </w: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using one of the top SPA frameworks of 2021– AngularJS.</w:t>
                            </w:r>
                          </w:p>
                          <w:p w14:paraId="72931638" w14:textId="21BB0751" w:rsidR="00357A0A" w:rsidRPr="00993E53" w:rsidRDefault="00357A0A" w:rsidP="000153A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after="0" w:line="0" w:lineRule="atLeast"/>
                              <w:ind w:left="840" w:hanging="364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Leverage backend 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APIs</w:t>
                            </w: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 to build a scalable, flexible CRUD Application</w:t>
                            </w:r>
                            <w:r w:rsidR="00993E53"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4EBFA1" w14:textId="621CAF84" w:rsidR="00357A0A" w:rsidRPr="00993E53" w:rsidRDefault="00357A0A" w:rsidP="000153A3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840"/>
                              </w:tabs>
                              <w:spacing w:after="0" w:line="0" w:lineRule="atLeast"/>
                              <w:ind w:left="840" w:hanging="364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Become </w:t>
                            </w:r>
                            <w:r w:rsid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Pr="00993E53"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Advanced AngularJS Developer after completing this course.</w:t>
                            </w:r>
                          </w:p>
                          <w:p w14:paraId="59E5DCAC" w14:textId="624F86A1" w:rsidR="00357A0A" w:rsidRDefault="00357A0A" w:rsidP="00357A0A">
                            <w:pPr>
                              <w:spacing w:line="287" w:lineRule="auto"/>
                              <w:ind w:right="320"/>
                              <w:jc w:val="both"/>
                              <w:rPr>
                                <w:rFonts w:eastAsia="Cambria" w:cstheme="minorHAnsi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FECA7A8" w14:textId="77777777" w:rsidR="00357A0A" w:rsidRPr="00357A0A" w:rsidRDefault="00357A0A" w:rsidP="00357A0A">
                            <w:pPr>
                              <w:spacing w:line="287" w:lineRule="auto"/>
                              <w:ind w:right="320"/>
                              <w:jc w:val="both"/>
                              <w:rPr>
                                <w:rFonts w:eastAsia="Cambria" w:cstheme="minorHAnsi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CF3781F" w14:textId="08D2D887" w:rsidR="00B31AAD" w:rsidRPr="00357A0A" w:rsidRDefault="00B31AAD" w:rsidP="007A7F43">
                            <w:pPr>
                              <w:spacing w:after="0"/>
                              <w:contextualSpacing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F685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5.5pt;width:518pt;height:19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" strokecolor="#d8d8d8 [2732]" strokeweight=".5pt">
                <v:textbox>
                  <w:txbxContent>
                    <w:p w14:paraId="0E498F34" w14:textId="028B08F4" w:rsidR="000153A3" w:rsidRPr="00097159" w:rsidRDefault="00357A0A" w:rsidP="000153A3">
                      <w:pPr>
                        <w:pStyle w:val="ListParagraph"/>
                        <w:spacing w:after="0"/>
                        <w:ind w:left="0"/>
                        <w:rPr>
                          <w:rFonts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 xml:space="preserve">In this training, participants will explore </w:t>
                      </w:r>
                      <w:r w:rsidR="000153A3" w:rsidRPr="00097159">
                        <w:rPr>
                          <w:rFonts w:cstheme="minorHAnsi"/>
                          <w:iCs/>
                          <w:color w:val="000000" w:themeColor="text1"/>
                          <w:sz w:val="20"/>
                          <w:szCs w:val="20"/>
                        </w:rPr>
                        <w:t>in this training, participants will learn the below features and much more.</w:t>
                      </w:r>
                    </w:p>
                    <w:p w14:paraId="37077A82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Core Java</w:t>
                      </w:r>
                    </w:p>
                    <w:p w14:paraId="34F3A50B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Spring</w:t>
                      </w:r>
                    </w:p>
                    <w:p w14:paraId="020F6C58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Hibernate</w:t>
                      </w:r>
                    </w:p>
                    <w:p w14:paraId="24BC1B2D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Spring Boot</w:t>
                      </w:r>
                    </w:p>
                    <w:p w14:paraId="5F6B5175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Database</w:t>
                      </w:r>
                    </w:p>
                    <w:p w14:paraId="3320EA9E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Micro Services</w:t>
                      </w:r>
                    </w:p>
                    <w:p w14:paraId="10D58592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UI Development | HTML 5 | CSS3 |Java Script</w:t>
                      </w:r>
                    </w:p>
                    <w:p w14:paraId="6A71E12B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Boot strap | Angular</w:t>
                      </w:r>
                    </w:p>
                    <w:p w14:paraId="2DD81221" w14:textId="77777777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DevOps Tools</w:t>
                      </w:r>
                    </w:p>
                    <w:p w14:paraId="553C37DB" w14:textId="776D655B" w:rsidR="000153A3" w:rsidRPr="00097159" w:rsidRDefault="000153A3" w:rsidP="000153A3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0" w:afterAutospacing="1" w:line="300" w:lineRule="atLeast"/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</w:pP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 xml:space="preserve">Cloud Application Deployment on </w:t>
                      </w:r>
                      <w:r w:rsidR="00785861"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 xml:space="preserve">the </w:t>
                      </w:r>
                      <w:r w:rsidRPr="00097159">
                        <w:rPr>
                          <w:rFonts w:eastAsia="Cambria" w:cstheme="minorHAnsi"/>
                          <w:color w:val="000000" w:themeColor="text1"/>
                          <w:sz w:val="20"/>
                          <w:szCs w:val="20"/>
                          <w:highlight w:val="white"/>
                        </w:rPr>
                        <w:t>Cloud</w:t>
                      </w:r>
                    </w:p>
                    <w:p w14:paraId="180DF61B" w14:textId="0237AB6C" w:rsidR="00357A0A" w:rsidRPr="00993E53" w:rsidRDefault="00357A0A" w:rsidP="000153A3">
                      <w:pPr>
                        <w:spacing w:line="287" w:lineRule="auto"/>
                        <w:ind w:right="320"/>
                        <w:jc w:val="both"/>
                        <w:rPr>
                          <w:rFonts w:eastAsia="Cambria" w:cstheme="minorHAnsi"/>
                          <w:b/>
                          <w:sz w:val="20"/>
                          <w:szCs w:val="20"/>
                        </w:rPr>
                      </w:pPr>
                      <w:r w:rsidRPr="00357A0A">
                        <w:rPr>
                          <w:rFonts w:eastAsia="Cambria" w:cstheme="minorHAnsi"/>
                          <w:b/>
                          <w:sz w:val="20"/>
                          <w:szCs w:val="20"/>
                        </w:rPr>
                        <w:t>By participating in this program, learners would:</w:t>
                      </w:r>
                    </w:p>
                    <w:p w14:paraId="2882C68A" w14:textId="656D948F" w:rsidR="00357A0A" w:rsidRPr="00993E53" w:rsidRDefault="00357A0A" w:rsidP="000153A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after="0" w:line="0" w:lineRule="atLeast"/>
                        <w:ind w:left="840" w:hanging="364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Learn and master the fundamentals of Angular such as components, data binding, directives, routing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,</w:t>
                      </w: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and 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services.</w:t>
                      </w:r>
                    </w:p>
                    <w:p w14:paraId="00381D54" w14:textId="53E5ED7A" w:rsidR="00357A0A" w:rsidRPr="00993E53" w:rsidRDefault="00357A0A" w:rsidP="000153A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after="0" w:line="0" w:lineRule="atLeast"/>
                        <w:ind w:left="840" w:hanging="364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Making 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single-page</w:t>
                      </w: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applications</w:t>
                      </w: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using one of the top SPA frameworks of 2021– AngularJS.</w:t>
                      </w:r>
                    </w:p>
                    <w:p w14:paraId="72931638" w14:textId="21BB0751" w:rsidR="00357A0A" w:rsidRPr="00993E53" w:rsidRDefault="00357A0A" w:rsidP="000153A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after="0" w:line="0" w:lineRule="atLeast"/>
                        <w:ind w:left="840" w:hanging="364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Leverage backend 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APIs</w:t>
                      </w: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 to build a scalable, flexible CRUD Application</w:t>
                      </w:r>
                      <w:r w:rsidR="00993E53"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324EBFA1" w14:textId="621CAF84" w:rsidR="00357A0A" w:rsidRPr="00993E53" w:rsidRDefault="00357A0A" w:rsidP="000153A3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840"/>
                        </w:tabs>
                        <w:spacing w:after="0" w:line="0" w:lineRule="atLeast"/>
                        <w:ind w:left="840" w:hanging="364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Become </w:t>
                      </w:r>
                      <w:r w:rsid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an </w:t>
                      </w:r>
                      <w:r w:rsidRPr="00993E53">
                        <w:rPr>
                          <w:rFonts w:eastAsia="Times New Roman" w:cstheme="minorHAnsi"/>
                          <w:sz w:val="20"/>
                          <w:szCs w:val="20"/>
                        </w:rPr>
                        <w:t>Advanced AngularJS Developer after completing this course.</w:t>
                      </w:r>
                    </w:p>
                    <w:p w14:paraId="59E5DCAC" w14:textId="624F86A1" w:rsidR="00357A0A" w:rsidRDefault="00357A0A" w:rsidP="00357A0A">
                      <w:pPr>
                        <w:spacing w:line="287" w:lineRule="auto"/>
                        <w:ind w:right="320"/>
                        <w:jc w:val="both"/>
                        <w:rPr>
                          <w:rFonts w:eastAsia="Cambria" w:cstheme="minorHAnsi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FECA7A8" w14:textId="77777777" w:rsidR="00357A0A" w:rsidRPr="00357A0A" w:rsidRDefault="00357A0A" w:rsidP="00357A0A">
                      <w:pPr>
                        <w:spacing w:line="287" w:lineRule="auto"/>
                        <w:ind w:right="320"/>
                        <w:jc w:val="both"/>
                        <w:rPr>
                          <w:rFonts w:eastAsia="Cambria" w:cstheme="minorHAnsi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CF3781F" w14:textId="08D2D887" w:rsidR="00B31AAD" w:rsidRPr="00357A0A" w:rsidRDefault="00B31AAD" w:rsidP="007A7F43">
                      <w:pPr>
                        <w:spacing w:after="0"/>
                        <w:contextualSpacing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014BF" w:rsidRPr="00C956AB">
        <w:rPr>
          <w:rFonts w:cstheme="minorHAnsi"/>
          <w:b/>
          <w:color w:val="5236AB" w:themeColor="accent3"/>
          <w:sz w:val="20"/>
          <w:szCs w:val="20"/>
          <w:lang w:val="en-CA"/>
        </w:rPr>
        <w:t>Program Overview</w:t>
      </w:r>
      <w:r w:rsidR="00865EAE" w:rsidRPr="00C956AB">
        <w:rPr>
          <w:rFonts w:cstheme="minorHAnsi"/>
          <w:b/>
          <w:color w:val="5236AB" w:themeColor="accent3"/>
          <w:sz w:val="20"/>
          <w:szCs w:val="20"/>
          <w:lang w:val="en-CA"/>
        </w:rPr>
        <w:t>:</w:t>
      </w:r>
    </w:p>
    <w:p w14:paraId="6C46A16D" w14:textId="40680476" w:rsidR="00B31AAD" w:rsidRPr="000811CD" w:rsidRDefault="00267C3B" w:rsidP="00E734BB">
      <w:pPr>
        <w:pStyle w:val="CV-Title"/>
        <w:spacing w:before="0" w:after="0"/>
        <w:rPr>
          <w:rFonts w:asciiTheme="minorHAnsi" w:hAnsiTheme="minorHAnsi" w:cstheme="minorHAnsi"/>
          <w:lang w:val="en-CA"/>
        </w:rPr>
      </w:pPr>
      <w:r w:rsidRPr="000811CD">
        <w:rPr>
          <w:rFonts w:asciiTheme="minorHAnsi" w:hAnsiTheme="minorHAnsi" w:cstheme="minorHAnsi"/>
          <w:noProof/>
        </w:rPr>
        <w:drawing>
          <wp:anchor distT="0" distB="114300" distL="228600" distR="0" simplePos="0" relativeHeight="251665408" behindDoc="1" locked="1" layoutInCell="1" allowOverlap="1" wp14:anchorId="27119AE5" wp14:editId="69701084">
            <wp:simplePos x="0" y="0"/>
            <wp:positionH relativeFrom="page">
              <wp:posOffset>5810250</wp:posOffset>
            </wp:positionH>
            <wp:positionV relativeFrom="page">
              <wp:posOffset>139700</wp:posOffset>
            </wp:positionV>
            <wp:extent cx="1612900" cy="16129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49021" w14:textId="56C8D52A" w:rsidR="00D014BF" w:rsidRDefault="00574638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bookmarkStart w:id="1" w:name="_Hlk119927629"/>
      <w:r w:rsidRPr="00C956AB">
        <w:rPr>
          <w:rFonts w:asciiTheme="minorHAnsi" w:hAnsiTheme="minorHAnsi" w:cstheme="minorHAnsi"/>
          <w:sz w:val="20"/>
          <w:szCs w:val="20"/>
          <w:lang w:val="en-CA"/>
        </w:rPr>
        <w:t>Duration</w:t>
      </w:r>
      <w:r w:rsidRPr="00C956AB">
        <w:rPr>
          <w:rFonts w:asciiTheme="minorHAnsi" w:hAnsiTheme="minorHAnsi" w:cstheme="minorHAnsi"/>
          <w:noProof/>
          <w:sz w:val="20"/>
          <w:szCs w:val="20"/>
          <w:lang w:val="en-CA"/>
        </w:rPr>
        <w:drawing>
          <wp:anchor distT="0" distB="114300" distL="228600" distR="0" simplePos="0" relativeHeight="251658240" behindDoc="1" locked="1" layoutInCell="1" allowOverlap="1" wp14:anchorId="4A9DCC44" wp14:editId="22B22B31">
            <wp:simplePos x="0" y="0"/>
            <wp:positionH relativeFrom="page">
              <wp:posOffset>5810250</wp:posOffset>
            </wp:positionH>
            <wp:positionV relativeFrom="page">
              <wp:posOffset>139700</wp:posOffset>
            </wp:positionV>
            <wp:extent cx="1612900" cy="1612900"/>
            <wp:effectExtent l="0" t="0" r="635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56AB">
        <w:rPr>
          <w:rFonts w:asciiTheme="minorHAnsi" w:hAnsiTheme="minorHAnsi" w:cstheme="minorHAnsi"/>
          <w:sz w:val="20"/>
          <w:szCs w:val="20"/>
          <w:lang w:val="en-CA"/>
        </w:rPr>
        <w:t>/Methodology:</w:t>
      </w:r>
      <w:bookmarkEnd w:id="1"/>
    </w:p>
    <w:p w14:paraId="266B8EBB" w14:textId="77777777" w:rsidR="00DE5C11" w:rsidRPr="00C956AB" w:rsidRDefault="00DE5C11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</w:p>
    <w:p w14:paraId="366A0CB1" w14:textId="54CD6BDB" w:rsidR="00DE5C11" w:rsidRDefault="00AE08DA" w:rsidP="00DE5C11">
      <w:pPr>
        <w:shd w:val="clear" w:color="auto" w:fill="FBFEF9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31</w:t>
      </w:r>
      <w:r w:rsidR="00DE5C11" w:rsidRPr="00BD4486">
        <w:rPr>
          <w:rFonts w:cstheme="minorHAnsi"/>
          <w:sz w:val="20"/>
          <w:szCs w:val="20"/>
        </w:rPr>
        <w:t xml:space="preserve"> Half Days VILT Training + 10 Half Days Capstone</w:t>
      </w:r>
      <w:r w:rsidR="00D74364">
        <w:rPr>
          <w:rFonts w:cstheme="minorHAnsi"/>
          <w:sz w:val="20"/>
          <w:szCs w:val="20"/>
        </w:rPr>
        <w:t xml:space="preserve"> </w:t>
      </w:r>
      <w:r w:rsidR="00D74364" w:rsidRPr="00D74364">
        <w:rPr>
          <w:rFonts w:cstheme="minorHAnsi"/>
          <w:sz w:val="20"/>
          <w:szCs w:val="20"/>
        </w:rPr>
        <w:t>Project Assessments</w:t>
      </w:r>
      <w:r w:rsidR="00D74364">
        <w:rPr>
          <w:rFonts w:cstheme="minorHAnsi"/>
          <w:sz w:val="20"/>
          <w:szCs w:val="20"/>
        </w:rPr>
        <w:t xml:space="preserve"> </w:t>
      </w:r>
    </w:p>
    <w:p w14:paraId="0E2C8131" w14:textId="77777777" w:rsidR="00DE5C11" w:rsidRPr="00BD4486" w:rsidRDefault="00DE5C11" w:rsidP="00DE5C11">
      <w:pPr>
        <w:shd w:val="clear" w:color="auto" w:fill="FBFEF9"/>
        <w:spacing w:after="0" w:line="240" w:lineRule="auto"/>
        <w:rPr>
          <w:rFonts w:cstheme="minorHAnsi"/>
          <w:sz w:val="20"/>
          <w:szCs w:val="20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2694"/>
        <w:gridCol w:w="2541"/>
        <w:gridCol w:w="2220"/>
        <w:gridCol w:w="2888"/>
      </w:tblGrid>
      <w:tr w:rsidR="00DE5C11" w:rsidRPr="00C956AB" w14:paraId="73DCDFB6" w14:textId="77777777" w:rsidTr="00DE5C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2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3DB52A4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  <w:t>Methodology</w:t>
            </w:r>
          </w:p>
        </w:tc>
        <w:tc>
          <w:tcPr>
            <w:tcW w:w="254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2FFE225D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  <w:t>Total Learning Effort</w:t>
            </w:r>
          </w:p>
        </w:tc>
        <w:tc>
          <w:tcPr>
            <w:tcW w:w="22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437919E2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  <w:t># Of Days</w:t>
            </w:r>
          </w:p>
        </w:tc>
        <w:tc>
          <w:tcPr>
            <w:tcW w:w="28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17E2D39D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  <w:t>Full/Half Day</w:t>
            </w:r>
          </w:p>
        </w:tc>
      </w:tr>
      <w:tr w:rsidR="00DE5C11" w:rsidRPr="00C956AB" w14:paraId="0BC7B3D4" w14:textId="77777777" w:rsidTr="00DE5C11">
        <w:tc>
          <w:tcPr>
            <w:tcW w:w="2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7B7F335D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VILT</w:t>
            </w:r>
          </w:p>
        </w:tc>
        <w:tc>
          <w:tcPr>
            <w:tcW w:w="254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59E26681" w14:textId="73A975AA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1</w:t>
            </w:r>
            <w:r w:rsidR="00AE08DA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24</w:t>
            </w: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Hours</w:t>
            </w:r>
          </w:p>
        </w:tc>
        <w:tc>
          <w:tcPr>
            <w:tcW w:w="22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5D83361B" w14:textId="22C2AA8C" w:rsidR="00DE5C11" w:rsidRPr="00C956AB" w:rsidRDefault="00AE08DA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31</w:t>
            </w:r>
            <w:r w:rsidR="00DE5C11"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Days</w:t>
            </w:r>
          </w:p>
        </w:tc>
        <w:tc>
          <w:tcPr>
            <w:tcW w:w="28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DBFA272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Half Day</w:t>
            </w:r>
          </w:p>
        </w:tc>
      </w:tr>
      <w:tr w:rsidR="00DE5C11" w:rsidRPr="00C956AB" w14:paraId="660C42F0" w14:textId="77777777" w:rsidTr="00DE5C11">
        <w:tc>
          <w:tcPr>
            <w:tcW w:w="2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4A7947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Capstone Project</w:t>
            </w:r>
          </w:p>
        </w:tc>
        <w:tc>
          <w:tcPr>
            <w:tcW w:w="254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1B412E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40 Hours</w:t>
            </w:r>
          </w:p>
        </w:tc>
        <w:tc>
          <w:tcPr>
            <w:tcW w:w="22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A057E0" w14:textId="77777777" w:rsidR="00DE5C11" w:rsidRPr="00C956AB" w:rsidRDefault="00DE5C11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10 Days</w:t>
            </w:r>
          </w:p>
        </w:tc>
        <w:tc>
          <w:tcPr>
            <w:tcW w:w="28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58283C" w14:textId="75656A38" w:rsidR="00DE5C11" w:rsidRPr="00C956AB" w:rsidRDefault="00BE1B4B" w:rsidP="00584047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</w:t>
            </w:r>
            <w:r w:rsidR="00DE5C11" w:rsidRPr="00C956A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Half Day</w:t>
            </w:r>
          </w:p>
        </w:tc>
      </w:tr>
      <w:tr w:rsidR="00BE1B4B" w:rsidRPr="00C956AB" w14:paraId="00C3F3FA" w14:textId="77777777" w:rsidTr="00DE5C11">
        <w:tc>
          <w:tcPr>
            <w:tcW w:w="2694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8422EF0" w14:textId="7E2141CD" w:rsidR="00BE1B4B" w:rsidRPr="00C956AB" w:rsidRDefault="00BE1B4B" w:rsidP="00BE1B4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Total</w:t>
            </w:r>
          </w:p>
        </w:tc>
        <w:tc>
          <w:tcPr>
            <w:tcW w:w="254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E0F9DA8" w14:textId="7EA0FC7D" w:rsidR="00BE1B4B" w:rsidRPr="00C956AB" w:rsidRDefault="00BE1B4B" w:rsidP="00BE1B4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1</w:t>
            </w:r>
            <w:r w:rsidR="00AE08DA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64</w:t>
            </w:r>
            <w:r w:rsidR="00C53174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Hours</w:t>
            </w:r>
          </w:p>
        </w:tc>
        <w:tc>
          <w:tcPr>
            <w:tcW w:w="222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00229" w14:textId="2281D4F4" w:rsidR="00BE1B4B" w:rsidRPr="00C956AB" w:rsidRDefault="00AE08DA" w:rsidP="00BE1B4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41 Days</w:t>
            </w:r>
          </w:p>
        </w:tc>
        <w:tc>
          <w:tcPr>
            <w:tcW w:w="288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FFA75A" w14:textId="0103400D" w:rsidR="00BE1B4B" w:rsidRDefault="00C53174" w:rsidP="00BE1B4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 xml:space="preserve"> </w:t>
            </w:r>
            <w:r w:rsidR="00BE1B4B">
              <w:rPr>
                <w:rFonts w:asciiTheme="minorHAnsi" w:hAnsiTheme="minorHAnsi" w:cstheme="minorHAnsi"/>
                <w:b w:val="0"/>
                <w:color w:val="auto"/>
                <w:sz w:val="20"/>
                <w:szCs w:val="20"/>
                <w:lang w:val="en-CA"/>
              </w:rPr>
              <w:t>Half Day</w:t>
            </w:r>
          </w:p>
        </w:tc>
      </w:tr>
    </w:tbl>
    <w:p w14:paraId="22BA2A4A" w14:textId="77777777" w:rsidR="00F50942" w:rsidRPr="00BD4486" w:rsidRDefault="00F50942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</w:rPr>
      </w:pPr>
    </w:p>
    <w:p w14:paraId="5A9D9003" w14:textId="7A4A035D" w:rsidR="00A37774" w:rsidRPr="00C956AB" w:rsidRDefault="00D50E53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C956AB">
        <w:rPr>
          <w:rFonts w:asciiTheme="minorHAnsi" w:hAnsiTheme="minorHAnsi" w:cstheme="minorHAnsi"/>
          <w:sz w:val="20"/>
          <w:szCs w:val="20"/>
          <w:lang w:val="en-CA"/>
        </w:rPr>
        <w:t>Pre-requisites:</w:t>
      </w:r>
    </w:p>
    <w:tbl>
      <w:tblPr>
        <w:tblStyle w:val="TableGrid"/>
        <w:tblW w:w="10343" w:type="dxa"/>
        <w:tblLayout w:type="fixed"/>
        <w:tblLook w:val="04A0" w:firstRow="1" w:lastRow="0" w:firstColumn="1" w:lastColumn="0" w:noHBand="0" w:noVBand="1"/>
      </w:tblPr>
      <w:tblGrid>
        <w:gridCol w:w="10343"/>
      </w:tblGrid>
      <w:tr w:rsidR="00D50E53" w:rsidRPr="00C956AB" w14:paraId="151DB301" w14:textId="77777777" w:rsidTr="00A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tcW w:w="10343" w:type="dxa"/>
            <w:vAlign w:val="center"/>
          </w:tcPr>
          <w:p w14:paraId="22D3096F" w14:textId="77777777" w:rsidR="00D50E53" w:rsidRPr="00C956AB" w:rsidRDefault="00D50E53" w:rsidP="00E734BB">
            <w:pPr>
              <w:pStyle w:val="CV-Title"/>
              <w:spacing w:before="0" w:after="0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</w:tc>
      </w:tr>
      <w:tr w:rsidR="00D50E53" w:rsidRPr="00C956AB" w14:paraId="1BD7E740" w14:textId="77777777" w:rsidTr="00A37774">
        <w:tc>
          <w:tcPr>
            <w:tcW w:w="10343" w:type="dxa"/>
            <w:vAlign w:val="center"/>
          </w:tcPr>
          <w:p w14:paraId="6494C9CD" w14:textId="77777777" w:rsidR="00357A0A" w:rsidRPr="00C956AB" w:rsidRDefault="00357A0A" w:rsidP="00357A0A">
            <w:pPr>
              <w:spacing w:after="0" w:line="66" w:lineRule="exact"/>
              <w:rPr>
                <w:rFonts w:eastAsia="Arial" w:cstheme="minorHAnsi"/>
                <w:sz w:val="20"/>
                <w:szCs w:val="20"/>
              </w:rPr>
            </w:pPr>
          </w:p>
          <w:p w14:paraId="7BF60492" w14:textId="77777777" w:rsidR="000153A3" w:rsidRPr="00C956AB" w:rsidRDefault="000153A3" w:rsidP="000153A3">
            <w:pPr>
              <w:pStyle w:val="ListParagraph"/>
              <w:spacing w:after="0"/>
              <w:ind w:left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Members planning to take up this program need to:</w:t>
            </w:r>
          </w:p>
          <w:p w14:paraId="281A3E9D" w14:textId="77777777" w:rsidR="000153A3" w:rsidRPr="00C956AB" w:rsidRDefault="000153A3" w:rsidP="000153A3">
            <w:pPr>
              <w:pStyle w:val="ListParagraph"/>
              <w:spacing w:after="0"/>
              <w:ind w:left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6EE4391F" w14:textId="54BA6B1D" w:rsidR="001F149F" w:rsidRPr="00C956AB" w:rsidRDefault="00757B90" w:rsidP="00B95DE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Desire to learn something awesome and </w:t>
            </w:r>
            <w:r w:rsidR="001F149F"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>new.</w:t>
            </w:r>
          </w:p>
          <w:p w14:paraId="3EDF6607" w14:textId="772222BD" w:rsidR="00D50E53" w:rsidRPr="00C956AB" w:rsidRDefault="00757B90" w:rsidP="00B95DE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  <w:r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Basic knowledge of Any Programming Language. C, C++ Python, and Basic knowledge of </w:t>
            </w:r>
            <w:r w:rsidR="001F149F"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Java or </w:t>
            </w:r>
            <w:r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>Java</w:t>
            </w:r>
            <w:r w:rsidR="00B95DEE"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8, HTML, CSS, </w:t>
            </w:r>
            <w:r w:rsidR="005948AF"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>JavaScript</w:t>
            </w:r>
            <w:r w:rsidR="00B95DEE" w:rsidRPr="00C956AB">
              <w:rPr>
                <w:rFonts w:eastAsia="Times New Roman" w:cstheme="minorHAnsi"/>
                <w:sz w:val="20"/>
                <w:szCs w:val="20"/>
                <w:lang w:val="en-IN" w:eastAsia="en-IN"/>
              </w:rPr>
              <w:t>, JDBC, SQL/PLSQL.</w:t>
            </w:r>
          </w:p>
          <w:p w14:paraId="3CF19B19" w14:textId="4257D6FC" w:rsidR="00596B37" w:rsidRPr="00C956AB" w:rsidRDefault="00596B37" w:rsidP="00596B37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</w:tr>
    </w:tbl>
    <w:p w14:paraId="75CE3E67" w14:textId="77777777" w:rsidR="00736EBC" w:rsidRPr="00C956AB" w:rsidRDefault="00736EBC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IN"/>
        </w:rPr>
      </w:pPr>
    </w:p>
    <w:p w14:paraId="034E7ABE" w14:textId="769CBB66" w:rsidR="00EB141E" w:rsidRPr="00C956AB" w:rsidRDefault="00AC5D26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C956AB">
        <w:rPr>
          <w:rFonts w:asciiTheme="minorHAnsi" w:hAnsiTheme="minorHAnsi" w:cstheme="minorHAnsi"/>
          <w:sz w:val="20"/>
          <w:szCs w:val="20"/>
          <w:lang w:val="en-CA"/>
        </w:rPr>
        <w:t>Program</w:t>
      </w:r>
      <w:r w:rsidR="002A717D" w:rsidRPr="00C956AB">
        <w:rPr>
          <w:rFonts w:asciiTheme="minorHAnsi" w:hAnsiTheme="minorHAnsi" w:cstheme="minorHAnsi"/>
          <w:sz w:val="20"/>
          <w:szCs w:val="20"/>
          <w:lang w:val="en-CA"/>
        </w:rPr>
        <w:t xml:space="preserve"> </w:t>
      </w:r>
      <w:r w:rsidRPr="00C956AB">
        <w:rPr>
          <w:rFonts w:asciiTheme="minorHAnsi" w:hAnsiTheme="minorHAnsi" w:cstheme="minorHAnsi"/>
          <w:sz w:val="20"/>
          <w:szCs w:val="20"/>
          <w:lang w:val="en-CA"/>
        </w:rPr>
        <w:t>Outcome</w:t>
      </w:r>
      <w:r w:rsidR="002A717D" w:rsidRPr="00C956AB">
        <w:rPr>
          <w:rFonts w:asciiTheme="minorHAnsi" w:hAnsiTheme="minorHAnsi" w:cstheme="minorHAnsi"/>
          <w:sz w:val="20"/>
          <w:szCs w:val="20"/>
          <w:lang w:val="en-CA"/>
        </w:rPr>
        <w:t>:</w:t>
      </w:r>
    </w:p>
    <w:p w14:paraId="7731D7B5" w14:textId="77777777" w:rsidR="00A37774" w:rsidRPr="00C956AB" w:rsidRDefault="00A37774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</w:p>
    <w:bookmarkEnd w:id="0"/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0343"/>
      </w:tblGrid>
      <w:tr w:rsidR="00D50E53" w:rsidRPr="00C956AB" w14:paraId="4BD16D18" w14:textId="77777777" w:rsidTr="00A3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tcW w:w="10343" w:type="dxa"/>
            <w:tcBorders>
              <w:bottom w:val="single" w:sz="4" w:space="0" w:color="BFBFBF" w:themeColor="background1" w:themeShade="BF"/>
            </w:tcBorders>
          </w:tcPr>
          <w:p w14:paraId="2CEE44C8" w14:textId="77777777" w:rsidR="00D50E53" w:rsidRPr="00C956AB" w:rsidRDefault="00D50E53" w:rsidP="00E734B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</w:tc>
      </w:tr>
      <w:tr w:rsidR="00D50E53" w:rsidRPr="00C956AB" w14:paraId="466E34D5" w14:textId="77777777" w:rsidTr="00A37774">
        <w:trPr>
          <w:trHeight w:val="376"/>
        </w:trPr>
        <w:tc>
          <w:tcPr>
            <w:tcW w:w="10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04942" w14:textId="77777777" w:rsidR="000153A3" w:rsidRPr="00C956AB" w:rsidRDefault="000153A3" w:rsidP="000153A3">
            <w:pPr>
              <w:spacing w:after="0" w:line="225" w:lineRule="atLeast"/>
              <w:rPr>
                <w:rFonts w:cstheme="minorHAnsi"/>
                <w:color w:val="333333"/>
                <w:sz w:val="20"/>
                <w:szCs w:val="20"/>
              </w:rPr>
            </w:pPr>
            <w:r w:rsidRPr="00C956AB">
              <w:rPr>
                <w:rFonts w:cstheme="minorHAnsi"/>
                <w:color w:val="333333"/>
                <w:sz w:val="20"/>
                <w:szCs w:val="20"/>
              </w:rPr>
              <w:t>Participants will learn to:</w:t>
            </w:r>
          </w:p>
          <w:p w14:paraId="6FB771CB" w14:textId="77777777" w:rsidR="000153A3" w:rsidRPr="00C956AB" w:rsidRDefault="000153A3" w:rsidP="000153A3">
            <w:pPr>
              <w:spacing w:after="0" w:line="225" w:lineRule="atLeast"/>
              <w:rPr>
                <w:rFonts w:cstheme="minorHAnsi"/>
                <w:color w:val="333333"/>
                <w:sz w:val="20"/>
                <w:szCs w:val="20"/>
              </w:rPr>
            </w:pPr>
          </w:p>
          <w:p w14:paraId="6B956CA8" w14:textId="77777777" w:rsidR="000153A3" w:rsidRPr="00C956AB" w:rsidRDefault="000153A3" w:rsidP="000153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Java</w:t>
            </w:r>
          </w:p>
          <w:p w14:paraId="16BD1C87" w14:textId="671B95E4" w:rsidR="00785861" w:rsidRPr="00C956AB" w:rsidRDefault="000153A3" w:rsidP="00596B37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Spring framework</w:t>
            </w:r>
          </w:p>
          <w:p w14:paraId="7FAFF48A" w14:textId="4D354DF5" w:rsidR="000153A3" w:rsidRPr="00C956AB" w:rsidRDefault="000153A3" w:rsidP="000153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Typescript</w:t>
            </w:r>
          </w:p>
          <w:p w14:paraId="1C4558DB" w14:textId="4766C8E2" w:rsidR="000153A3" w:rsidRPr="00C956AB" w:rsidRDefault="000153A3" w:rsidP="000153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lastRenderedPageBreak/>
              <w:t>Modern Angular development</w:t>
            </w:r>
          </w:p>
          <w:p w14:paraId="2A048466" w14:textId="04E9B0A7" w:rsidR="001F149F" w:rsidRPr="00C956AB" w:rsidRDefault="000153A3" w:rsidP="00C8265C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DevOps</w:t>
            </w:r>
          </w:p>
          <w:p w14:paraId="09281C7E" w14:textId="445D8856" w:rsidR="00BB6B43" w:rsidRPr="00C956AB" w:rsidRDefault="000153A3" w:rsidP="00BB6B4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Cloud Concept</w:t>
            </w:r>
          </w:p>
          <w:p w14:paraId="6B5F69E4" w14:textId="10FC9144" w:rsidR="00785861" w:rsidRPr="00C956AB" w:rsidRDefault="00785861" w:rsidP="001F149F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Microservice-based</w:t>
            </w:r>
            <w:r w:rsidR="000153A3"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 development</w:t>
            </w:r>
          </w:p>
        </w:tc>
      </w:tr>
    </w:tbl>
    <w:p w14:paraId="6210DBF3" w14:textId="77777777" w:rsidR="00EB141E" w:rsidRPr="00C956AB" w:rsidRDefault="00EB141E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</w:p>
    <w:p w14:paraId="3BD2D49E" w14:textId="77777777" w:rsidR="00EB141E" w:rsidRPr="00C956AB" w:rsidRDefault="00934C38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C956AB">
        <w:rPr>
          <w:rFonts w:asciiTheme="minorHAnsi" w:hAnsiTheme="minorHAnsi" w:cstheme="minorHAnsi"/>
          <w:sz w:val="20"/>
          <w:szCs w:val="20"/>
          <w:lang w:val="en-CA"/>
        </w:rPr>
        <w:t>Target Audience</w:t>
      </w:r>
      <w:r w:rsidR="00DA3AD3" w:rsidRPr="00C956AB">
        <w:rPr>
          <w:rFonts w:asciiTheme="minorHAnsi" w:hAnsiTheme="minorHAnsi" w:cstheme="minorHAnsi"/>
          <w:sz w:val="20"/>
          <w:szCs w:val="20"/>
          <w:lang w:val="en-CA"/>
        </w:rPr>
        <w:t>:</w:t>
      </w:r>
    </w:p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10135"/>
      </w:tblGrid>
      <w:tr w:rsidR="002A717D" w:rsidRPr="00C956AB" w14:paraId="2B1BBB3E" w14:textId="77777777" w:rsidTr="00DD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tcW w:w="10135" w:type="dxa"/>
            <w:tcBorders>
              <w:bottom w:val="single" w:sz="4" w:space="0" w:color="BFBFBF" w:themeColor="background1" w:themeShade="BF"/>
            </w:tcBorders>
          </w:tcPr>
          <w:p w14:paraId="223374FC" w14:textId="77777777" w:rsidR="002A717D" w:rsidRPr="00C956AB" w:rsidRDefault="002A717D" w:rsidP="00E734BB">
            <w:pPr>
              <w:pStyle w:val="CV-Title"/>
              <w:spacing w:before="0" w:after="0"/>
              <w:jc w:val="center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</w:tc>
      </w:tr>
      <w:tr w:rsidR="002A717D" w:rsidRPr="00C956AB" w14:paraId="11B48F93" w14:textId="77777777" w:rsidTr="00993E53">
        <w:trPr>
          <w:trHeight w:val="347"/>
        </w:trPr>
        <w:tc>
          <w:tcPr>
            <w:tcW w:w="10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53CC8" w14:textId="77777777" w:rsidR="000153A3" w:rsidRPr="00C956AB" w:rsidRDefault="000153A3" w:rsidP="000153A3">
            <w:pPr>
              <w:pStyle w:val="ListParagraph"/>
              <w:spacing w:after="0"/>
              <w:ind w:left="0"/>
              <w:rPr>
                <w:rFonts w:cstheme="minorHAnsi"/>
                <w:b/>
                <w:bCs/>
                <w:iCs/>
                <w:sz w:val="20"/>
                <w:szCs w:val="20"/>
              </w:rPr>
            </w:pPr>
            <w:r w:rsidRPr="00C956AB">
              <w:rPr>
                <w:rFonts w:cstheme="minorHAnsi"/>
                <w:b/>
                <w:bCs/>
                <w:iCs/>
                <w:sz w:val="20"/>
                <w:szCs w:val="20"/>
              </w:rPr>
              <w:t>This program is highly recommended for:</w:t>
            </w:r>
          </w:p>
          <w:p w14:paraId="70D98158" w14:textId="77777777" w:rsidR="000153A3" w:rsidRPr="00C956AB" w:rsidRDefault="000153A3" w:rsidP="000153A3">
            <w:pPr>
              <w:pStyle w:val="ListParagraph"/>
              <w:spacing w:after="0"/>
              <w:ind w:left="0"/>
              <w:rPr>
                <w:rFonts w:cstheme="minorHAnsi"/>
                <w:iCs/>
                <w:sz w:val="20"/>
                <w:szCs w:val="20"/>
              </w:rPr>
            </w:pPr>
          </w:p>
          <w:p w14:paraId="6344121D" w14:textId="77777777" w:rsidR="000153A3" w:rsidRPr="00C956AB" w:rsidRDefault="000153A3" w:rsidP="000153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Developers who want to learn Full stack Development.</w:t>
            </w:r>
          </w:p>
          <w:p w14:paraId="4577DA32" w14:textId="334212EB" w:rsidR="000153A3" w:rsidRPr="00C956AB" w:rsidRDefault="000153A3" w:rsidP="000153A3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Architects who want to understand how </w:t>
            </w:r>
            <w:r w:rsidR="00785861"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to </w:t>
            </w: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Develop fully Functional Microservice based </w:t>
            </w:r>
            <w:r w:rsidR="00785861" w:rsidRPr="00C956AB">
              <w:rPr>
                <w:rFonts w:cstheme="minorHAnsi"/>
                <w:iCs/>
                <w:color w:val="000000"/>
                <w:sz w:val="20"/>
                <w:szCs w:val="20"/>
              </w:rPr>
              <w:t>applications.</w:t>
            </w:r>
          </w:p>
          <w:p w14:paraId="61EB0F3D" w14:textId="4E7E5C96" w:rsidR="00596B37" w:rsidRPr="00C956AB" w:rsidRDefault="000153A3" w:rsidP="002E7071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Anyone looking to learn Java Full Stack</w:t>
            </w:r>
          </w:p>
        </w:tc>
      </w:tr>
    </w:tbl>
    <w:p w14:paraId="77077174" w14:textId="04454328" w:rsidR="00C8265C" w:rsidRPr="00C956AB" w:rsidRDefault="00C8265C" w:rsidP="00C8265C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</w:p>
    <w:tbl>
      <w:tblPr>
        <w:tblStyle w:val="TableGrid"/>
        <w:tblW w:w="10135" w:type="dxa"/>
        <w:tblLook w:val="04A0" w:firstRow="1" w:lastRow="0" w:firstColumn="1" w:lastColumn="0" w:noHBand="0" w:noVBand="1"/>
      </w:tblPr>
      <w:tblGrid>
        <w:gridCol w:w="10135"/>
      </w:tblGrid>
      <w:tr w:rsidR="00C8265C" w:rsidRPr="00C956AB" w14:paraId="3A812E4E" w14:textId="77777777" w:rsidTr="00D4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9"/>
        </w:trPr>
        <w:tc>
          <w:tcPr>
            <w:tcW w:w="10135" w:type="dxa"/>
            <w:tcBorders>
              <w:bottom w:val="single" w:sz="4" w:space="0" w:color="BFBFBF" w:themeColor="background1" w:themeShade="BF"/>
            </w:tcBorders>
          </w:tcPr>
          <w:p w14:paraId="73987303" w14:textId="3F47E5D7" w:rsidR="00C8265C" w:rsidRPr="00C956AB" w:rsidRDefault="008521FF" w:rsidP="008521FF">
            <w:pPr>
              <w:pStyle w:val="CV-Title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lang w:val="en-CA"/>
              </w:rPr>
            </w:pPr>
            <w:r w:rsidRPr="00C956AB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Self-Paced Learning </w:t>
            </w:r>
          </w:p>
        </w:tc>
      </w:tr>
      <w:tr w:rsidR="00C8265C" w:rsidRPr="00C956AB" w14:paraId="414FC704" w14:textId="77777777" w:rsidTr="00D40810">
        <w:trPr>
          <w:trHeight w:val="347"/>
        </w:trPr>
        <w:tc>
          <w:tcPr>
            <w:tcW w:w="101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CA89F" w14:textId="5F8D9BAA" w:rsidR="008521FF" w:rsidRDefault="008521FF" w:rsidP="00C8265C">
            <w:pPr>
              <w:pStyle w:val="TableParagraph"/>
              <w:tabs>
                <w:tab w:val="left" w:pos="7762"/>
              </w:tabs>
              <w:spacing w:before="1" w:line="252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C95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Self-Paced Learning (</w:t>
            </w:r>
            <w:r w:rsidR="005C580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2</w:t>
            </w:r>
            <w:r w:rsidR="00C82E00" w:rsidRPr="00C95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and half days</w:t>
            </w:r>
            <w:r w:rsidRPr="00C956A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)</w:t>
            </w:r>
          </w:p>
          <w:p w14:paraId="62793DD5" w14:textId="77777777" w:rsidR="00B64960" w:rsidRPr="00C956AB" w:rsidRDefault="00B64960" w:rsidP="00C8265C">
            <w:pPr>
              <w:pStyle w:val="TableParagraph"/>
              <w:tabs>
                <w:tab w:val="left" w:pos="7762"/>
              </w:tabs>
              <w:spacing w:before="1" w:line="252" w:lineRule="exac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14:paraId="03B4592B" w14:textId="331B366A" w:rsidR="00435165" w:rsidRPr="00C956AB" w:rsidRDefault="00435165" w:rsidP="00C8265C">
            <w:pPr>
              <w:pStyle w:val="TableParagraph"/>
              <w:tabs>
                <w:tab w:val="left" w:pos="7762"/>
              </w:tabs>
              <w:spacing w:before="1" w:line="252" w:lineRule="exact"/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C956AB"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  <w:t>Day 1</w:t>
            </w:r>
          </w:p>
          <w:p w14:paraId="04FA92ED" w14:textId="36033C74" w:rsidR="00C8265C" w:rsidRPr="00C956AB" w:rsidRDefault="00C8265C" w:rsidP="00C8265C">
            <w:pPr>
              <w:pStyle w:val="TableParagraph"/>
              <w:tabs>
                <w:tab w:val="left" w:pos="7762"/>
              </w:tabs>
              <w:spacing w:before="1" w:line="252" w:lineRule="exact"/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C956AB"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  <w:t>Bootstrap</w:t>
            </w:r>
            <w:r w:rsidR="00C82E00" w:rsidRPr="00C956AB"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  <w:t>: (2 Hours)</w:t>
            </w:r>
            <w:r w:rsidR="00435165" w:rsidRPr="00C956AB"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1BE3318B" w14:textId="77777777" w:rsidR="00C8265C" w:rsidRPr="00C956AB" w:rsidRDefault="00C8265C" w:rsidP="00C8265C">
            <w:pPr>
              <w:pStyle w:val="TableParagraph"/>
              <w:tabs>
                <w:tab w:val="left" w:pos="7762"/>
              </w:tabs>
              <w:spacing w:before="1" w:line="252" w:lineRule="exact"/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</w:pPr>
            <w:r w:rsidRPr="00C956AB">
              <w:rPr>
                <w:rFonts w:asciiTheme="minorHAnsi" w:eastAsiaTheme="minorHAnsi" w:hAnsiTheme="minorHAnsi" w:cstheme="minorHAnsi"/>
                <w:b/>
                <w:bCs/>
                <w:iCs/>
                <w:sz w:val="20"/>
                <w:szCs w:val="20"/>
              </w:rPr>
              <w:tab/>
            </w:r>
          </w:p>
          <w:p w14:paraId="75F051BF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Introduction</w:t>
            </w:r>
          </w:p>
          <w:p w14:paraId="1F7D0BB1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Containers, Grid System</w:t>
            </w:r>
          </w:p>
          <w:p w14:paraId="1B365028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Typography</w:t>
            </w:r>
          </w:p>
          <w:p w14:paraId="0DADD39E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Nav Bars, Cards, Alerts</w:t>
            </w:r>
          </w:p>
          <w:p w14:paraId="609C1A01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Forms and Input Styling</w:t>
            </w:r>
          </w:p>
          <w:p w14:paraId="5F9E8EC0" w14:textId="77777777" w:rsidR="00C8265C" w:rsidRPr="00C956AB" w:rsidRDefault="00C8265C" w:rsidP="00C8265C">
            <w:pPr>
              <w:spacing w:after="0"/>
              <w:rPr>
                <w:rFonts w:cstheme="minorHAnsi"/>
                <w:iCs/>
                <w:color w:val="000000"/>
                <w:sz w:val="20"/>
                <w:szCs w:val="20"/>
                <w:shd w:val="clear" w:color="auto" w:fill="FFFF00"/>
              </w:rPr>
            </w:pPr>
          </w:p>
          <w:p w14:paraId="60D7354A" w14:textId="042D0678" w:rsidR="00C8265C" w:rsidRPr="00C956AB" w:rsidRDefault="00C8265C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>Git and GitHub:</w:t>
            </w:r>
            <w:r w:rsidR="00C82E00"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 xml:space="preserve"> (2 Hours)</w:t>
            </w:r>
            <w:r w:rsidR="00435165"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</w:p>
          <w:p w14:paraId="3B24340C" w14:textId="77777777" w:rsidR="00C8265C" w:rsidRPr="00C956AB" w:rsidRDefault="00C8265C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</w:p>
          <w:p w14:paraId="76ED73DE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Welcome</w:t>
            </w:r>
          </w:p>
          <w:p w14:paraId="0E82FEBE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Git Basics</w:t>
            </w:r>
          </w:p>
          <w:p w14:paraId="52737280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Undoing Things</w:t>
            </w:r>
          </w:p>
          <w:p w14:paraId="31FC6A2C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The Basics of GitHub</w:t>
            </w:r>
          </w:p>
          <w:p w14:paraId="3B81F360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Working with Branches</w:t>
            </w:r>
          </w:p>
          <w:p w14:paraId="0362781B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Forking and Contributing</w:t>
            </w:r>
          </w:p>
          <w:p w14:paraId="73A64932" w14:textId="6D58566B" w:rsidR="00C8265C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Collaboration</w:t>
            </w:r>
          </w:p>
          <w:p w14:paraId="70F83BE8" w14:textId="77777777" w:rsidR="00C956AB" w:rsidRPr="00C956AB" w:rsidRDefault="00C956AB" w:rsidP="00C956AB">
            <w:pPr>
              <w:pStyle w:val="ListParagraph"/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4D52F581" w14:textId="47E8520A" w:rsidR="00C8265C" w:rsidRPr="00C956AB" w:rsidRDefault="00435165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>Day 2</w:t>
            </w:r>
          </w:p>
          <w:p w14:paraId="02A136E6" w14:textId="36A0189C" w:rsidR="00C8265C" w:rsidRPr="00C956AB" w:rsidRDefault="00C8265C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>Node.js:</w:t>
            </w:r>
            <w:r w:rsidR="00C82E00"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 xml:space="preserve"> (4 Hours)</w:t>
            </w:r>
            <w:r w:rsidR="00435165"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 xml:space="preserve"> </w:t>
            </w:r>
          </w:p>
          <w:p w14:paraId="7DC3D1A5" w14:textId="77777777" w:rsidR="00C8265C" w:rsidRPr="00C956AB" w:rsidRDefault="00C8265C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</w:p>
          <w:p w14:paraId="5C4E9AB5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Welcome</w:t>
            </w:r>
          </w:p>
          <w:p w14:paraId="4E91F495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Installing and Exploring Node.js</w:t>
            </w:r>
          </w:p>
          <w:p w14:paraId="5060E85F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Node.js Module System (Notes App)</w:t>
            </w:r>
          </w:p>
          <w:p w14:paraId="30BF6219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File System and Command Line </w:t>
            </w:r>
            <w:proofErr w:type="spellStart"/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Args</w:t>
            </w:r>
            <w:proofErr w:type="spellEnd"/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 xml:space="preserve"> (Notes App)</w:t>
            </w:r>
          </w:p>
          <w:p w14:paraId="39232DE7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Debugging Node.js (Notes Apps)</w:t>
            </w:r>
          </w:p>
          <w:p w14:paraId="15A4C213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Asynchronous Node.js (Weather App)</w:t>
            </w:r>
          </w:p>
          <w:p w14:paraId="6CB60D7E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Web Servers (Weather App)</w:t>
            </w:r>
          </w:p>
          <w:p w14:paraId="1F309CA0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Accessing API from Browser (Weather App)</w:t>
            </w:r>
          </w:p>
          <w:p w14:paraId="26F577B9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Application Deployment (Weather App)</w:t>
            </w:r>
          </w:p>
          <w:p w14:paraId="31FEC6A1" w14:textId="77777777" w:rsidR="00C8265C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MongoDB and Promises (Task App)</w:t>
            </w:r>
          </w:p>
          <w:p w14:paraId="45DA3531" w14:textId="77777777" w:rsidR="00BE1B4B" w:rsidRDefault="00BE1B4B" w:rsidP="00BE1B4B">
            <w:p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512FB613" w14:textId="77777777" w:rsidR="00BE1B4B" w:rsidRDefault="00BE1B4B" w:rsidP="00BE1B4B">
            <w:p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08280329" w14:textId="77777777" w:rsidR="00BE1B4B" w:rsidRPr="00BE1B4B" w:rsidRDefault="00BE1B4B" w:rsidP="00BE1B4B">
            <w:p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7E819DC2" w14:textId="383AD0C1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REST APIs and Mongoose (Task App)</w:t>
            </w:r>
          </w:p>
          <w:p w14:paraId="5DACCC30" w14:textId="04A1478F" w:rsidR="00C956AB" w:rsidRPr="00C956AB" w:rsidRDefault="00C8265C" w:rsidP="00C956A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API Authentication and Security (Task App)</w:t>
            </w:r>
          </w:p>
          <w:p w14:paraId="4E5C156D" w14:textId="00C540D7" w:rsidR="001F149F" w:rsidRPr="00C956AB" w:rsidRDefault="00C8265C" w:rsidP="001F149F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Sorting, Pagination, and Filtering (Task App)</w:t>
            </w:r>
          </w:p>
          <w:p w14:paraId="4C14CF02" w14:textId="0B1181D4" w:rsidR="00C956AB" w:rsidRPr="00D74364" w:rsidRDefault="00C8265C" w:rsidP="00C956AB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File Uploads (Task App)</w:t>
            </w:r>
          </w:p>
          <w:p w14:paraId="005CE902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Sending Emails (Task App)</w:t>
            </w:r>
          </w:p>
          <w:p w14:paraId="07639BFD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Testing Node.js (Task App)</w:t>
            </w:r>
          </w:p>
          <w:p w14:paraId="1363FD79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Real-Time Web Applications with Socket.io (Chat App)</w:t>
            </w:r>
          </w:p>
          <w:p w14:paraId="7DFFD486" w14:textId="2A552D62" w:rsidR="00C8265C" w:rsidRDefault="00C8265C" w:rsidP="00E04845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  <w:r w:rsidRPr="00C956AB">
              <w:rPr>
                <w:rFonts w:cstheme="minorHAnsi"/>
                <w:iCs/>
                <w:color w:val="000000"/>
                <w:sz w:val="20"/>
                <w:szCs w:val="20"/>
              </w:rPr>
              <w:t>Wrapping UP</w:t>
            </w:r>
          </w:p>
          <w:p w14:paraId="20BAD8B2" w14:textId="77777777" w:rsidR="00C956AB" w:rsidRPr="00C956AB" w:rsidRDefault="00C956AB" w:rsidP="00C956AB">
            <w:pPr>
              <w:spacing w:after="0"/>
              <w:rPr>
                <w:rFonts w:cstheme="minorHAnsi"/>
                <w:iCs/>
                <w:color w:val="000000"/>
                <w:sz w:val="20"/>
                <w:szCs w:val="20"/>
              </w:rPr>
            </w:pPr>
          </w:p>
          <w:p w14:paraId="5A8917DF" w14:textId="76D4E0F1" w:rsidR="00C8265C" w:rsidRPr="005C5806" w:rsidRDefault="00435165" w:rsidP="00C8265C">
            <w:pPr>
              <w:spacing w:after="0"/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</w:pPr>
            <w:r w:rsidRPr="005C5806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 xml:space="preserve">Day 3 </w:t>
            </w:r>
          </w:p>
          <w:p w14:paraId="56D36BB1" w14:textId="04D8FE10" w:rsidR="00C8265C" w:rsidRPr="00C956AB" w:rsidRDefault="00C8265C" w:rsidP="00464521">
            <w:pPr>
              <w:spacing w:after="0" w:line="0" w:lineRule="atLeast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07D73660" w14:textId="3206FD78" w:rsidR="00C8265C" w:rsidRPr="00C956AB" w:rsidRDefault="00C8265C" w:rsidP="00C8265C">
            <w:pPr>
              <w:spacing w:after="0" w:line="0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C956AB">
              <w:rPr>
                <w:rFonts w:eastAsia="Times New Roman" w:cstheme="minorHAnsi"/>
                <w:b/>
                <w:bCs/>
                <w:sz w:val="20"/>
                <w:szCs w:val="20"/>
              </w:rPr>
              <w:t>Express:</w:t>
            </w:r>
            <w:r w:rsidR="00C82E00" w:rsidRPr="00C956A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(2 </w:t>
            </w:r>
            <w:r w:rsidR="00C82E00" w:rsidRPr="00C956AB">
              <w:rPr>
                <w:rFonts w:cstheme="minorHAnsi"/>
                <w:b/>
                <w:bCs/>
                <w:iCs/>
                <w:color w:val="000000"/>
                <w:sz w:val="20"/>
                <w:szCs w:val="20"/>
              </w:rPr>
              <w:t>Hours)</w:t>
            </w:r>
          </w:p>
          <w:p w14:paraId="664DC8E1" w14:textId="77777777" w:rsidR="00C8265C" w:rsidRPr="00C956AB" w:rsidRDefault="00C8265C" w:rsidP="00C8265C">
            <w:pPr>
              <w:spacing w:after="0" w:line="0" w:lineRule="atLeast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14:paraId="51204EEE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Introduction</w:t>
            </w:r>
          </w:p>
          <w:p w14:paraId="5F80EF94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Environment Setup (skip if you have node installed already)</w:t>
            </w:r>
          </w:p>
          <w:p w14:paraId="7073E8EA" w14:textId="3DF7F103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Express 301 - Req &amp; Res revisited the router, and the express-</w:t>
            </w:r>
            <w:r w:rsidR="00097159" w:rsidRPr="00C956AB">
              <w:rPr>
                <w:rFonts w:eastAsia="Times New Roman" w:cstheme="minorHAnsi"/>
                <w:sz w:val="20"/>
                <w:szCs w:val="20"/>
              </w:rPr>
              <w:t>generator.</w:t>
            </w:r>
          </w:p>
          <w:p w14:paraId="29BB4548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Starter Project - Movie Fan App</w:t>
            </w:r>
          </w:p>
          <w:p w14:paraId="105DA0C5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Project - Building an API</w:t>
            </w:r>
          </w:p>
          <w:p w14:paraId="72ED4F39" w14:textId="77777777" w:rsidR="00C8265C" w:rsidRPr="00C956AB" w:rsidRDefault="00C8265C" w:rsidP="00E04845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Supplemental: Passport</w:t>
            </w:r>
          </w:p>
          <w:p w14:paraId="69015DF6" w14:textId="77777777" w:rsidR="00C8265C" w:rsidRPr="00C956AB" w:rsidRDefault="00C8265C" w:rsidP="00C8265C">
            <w:pPr>
              <w:pStyle w:val="ListParagraph"/>
              <w:spacing w:after="0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Supplemental: DB connection</w:t>
            </w:r>
          </w:p>
          <w:p w14:paraId="4A33D3C3" w14:textId="490F3F6F" w:rsidR="001F149F" w:rsidRPr="00C956AB" w:rsidRDefault="001F149F" w:rsidP="00C8265C">
            <w:pPr>
              <w:pStyle w:val="ListParagraph"/>
              <w:spacing w:after="0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14:paraId="0B7733B6" w14:textId="77777777" w:rsidR="00C8265C" w:rsidRPr="00C956AB" w:rsidRDefault="00C8265C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</w:rPr>
      </w:pPr>
    </w:p>
    <w:p w14:paraId="56F4A9E8" w14:textId="4ABE2EF1" w:rsidR="00865EAE" w:rsidRPr="00C956AB" w:rsidRDefault="00865EAE" w:rsidP="00E734BB">
      <w:pPr>
        <w:pStyle w:val="CV-Title"/>
        <w:spacing w:before="0" w:after="0"/>
        <w:rPr>
          <w:rFonts w:asciiTheme="minorHAnsi" w:hAnsiTheme="minorHAnsi" w:cstheme="minorHAnsi"/>
          <w:sz w:val="20"/>
          <w:szCs w:val="20"/>
          <w:lang w:val="en-CA"/>
        </w:rPr>
      </w:pPr>
      <w:r w:rsidRPr="00C956AB">
        <w:rPr>
          <w:rFonts w:asciiTheme="minorHAnsi" w:hAnsiTheme="minorHAnsi" w:cstheme="minorHAnsi"/>
          <w:sz w:val="20"/>
          <w:szCs w:val="20"/>
          <w:lang w:val="en-CA"/>
        </w:rPr>
        <w:t>Program Outline:</w:t>
      </w:r>
    </w:p>
    <w:tbl>
      <w:tblPr>
        <w:tblStyle w:val="TableGrid"/>
        <w:tblW w:w="5198" w:type="pct"/>
        <w:tblLook w:val="04A0" w:firstRow="1" w:lastRow="0" w:firstColumn="1" w:lastColumn="0" w:noHBand="0" w:noVBand="1"/>
      </w:tblPr>
      <w:tblGrid>
        <w:gridCol w:w="7083"/>
        <w:gridCol w:w="1417"/>
        <w:gridCol w:w="1746"/>
      </w:tblGrid>
      <w:tr w:rsidR="00C717E0" w:rsidRPr="005A1527" w14:paraId="755F4AD3" w14:textId="77777777" w:rsidTr="00993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"/>
          <w:tblHeader/>
        </w:trPr>
        <w:tc>
          <w:tcPr>
            <w:tcW w:w="7083" w:type="dxa"/>
            <w:vAlign w:val="center"/>
            <w:hideMark/>
          </w:tcPr>
          <w:p w14:paraId="03270945" w14:textId="73578709" w:rsidR="008F44FC" w:rsidRPr="005A1527" w:rsidRDefault="00BB6B43" w:rsidP="00195D3E">
            <w:pPr>
              <w:pStyle w:val="CV-TableHeading"/>
              <w:spacing w:before="0" w:after="0"/>
              <w:jc w:val="center"/>
              <w:rPr>
                <w:rFonts w:cstheme="minorHAnsi"/>
                <w:b/>
                <w:sz w:val="20"/>
                <w:szCs w:val="20"/>
                <w:lang w:val="en-CA"/>
              </w:rPr>
            </w:pPr>
            <w:bookmarkStart w:id="2" w:name="_Hlk131607665"/>
            <w:r w:rsidRPr="005A1527">
              <w:rPr>
                <w:rFonts w:cstheme="minorHAnsi"/>
                <w:b/>
                <w:color w:val="FFFFFF"/>
                <w:sz w:val="20"/>
                <w:szCs w:val="20"/>
                <w:lang w:val="en-CA"/>
              </w:rPr>
              <w:t xml:space="preserve">Program Name </w:t>
            </w:r>
            <w:r w:rsidRPr="005A1527">
              <w:rPr>
                <w:rFonts w:eastAsia="Times New Roman" w:cstheme="minorHAnsi"/>
                <w:b/>
                <w:color w:val="FFFFFF"/>
                <w:w w:val="99"/>
                <w:sz w:val="20"/>
                <w:szCs w:val="20"/>
              </w:rPr>
              <w:t>Java FSD</w:t>
            </w:r>
          </w:p>
        </w:tc>
        <w:tc>
          <w:tcPr>
            <w:tcW w:w="1417" w:type="dxa"/>
            <w:vAlign w:val="center"/>
            <w:hideMark/>
          </w:tcPr>
          <w:p w14:paraId="0B9B4355" w14:textId="77777777" w:rsidR="008F44FC" w:rsidRPr="005A1527" w:rsidRDefault="00D014BF" w:rsidP="00215AF7">
            <w:pPr>
              <w:pStyle w:val="CV-TableHeading"/>
              <w:spacing w:before="0" w:after="0"/>
              <w:jc w:val="center"/>
              <w:rPr>
                <w:rFonts w:cstheme="minorHAnsi"/>
                <w:b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sz w:val="20"/>
                <w:szCs w:val="20"/>
                <w:lang w:val="en-CA"/>
              </w:rPr>
              <w:t>Day of Program</w:t>
            </w:r>
          </w:p>
        </w:tc>
        <w:tc>
          <w:tcPr>
            <w:tcW w:w="1746" w:type="dxa"/>
            <w:vAlign w:val="center"/>
            <w:hideMark/>
          </w:tcPr>
          <w:p w14:paraId="5E72CE40" w14:textId="77777777" w:rsidR="008F44FC" w:rsidRPr="005A1527" w:rsidRDefault="00D014BF" w:rsidP="00696B37">
            <w:pPr>
              <w:pStyle w:val="CV-TableHeading"/>
              <w:spacing w:before="0" w:after="0"/>
              <w:jc w:val="center"/>
              <w:rPr>
                <w:rFonts w:cstheme="minorHAnsi"/>
                <w:b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sz w:val="20"/>
                <w:szCs w:val="20"/>
                <w:lang w:val="en-CA"/>
              </w:rPr>
              <w:t>Practice Lab Available</w:t>
            </w:r>
          </w:p>
        </w:tc>
      </w:tr>
      <w:tr w:rsidR="00C717E0" w:rsidRPr="005A1527" w14:paraId="4E3F2647" w14:textId="77777777" w:rsidTr="00B25970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63C66C8C" w14:textId="026B83E9" w:rsidR="00C717E0" w:rsidRPr="005A1527" w:rsidRDefault="00D014BF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E674A7" w:rsidRPr="005A1527">
              <w:rPr>
                <w:rFonts w:cstheme="minorHAnsi"/>
                <w:sz w:val="20"/>
                <w:szCs w:val="20"/>
                <w:lang w:val="en-CA"/>
              </w:rPr>
              <w:t>1:</w:t>
            </w:r>
            <w:r w:rsidR="000153A3" w:rsidRPr="005A1527">
              <w:rPr>
                <w:rFonts w:cstheme="minorHAnsi"/>
                <w:sz w:val="20"/>
                <w:szCs w:val="20"/>
                <w:lang w:val="en-CA"/>
              </w:rPr>
              <w:t xml:space="preserve">  </w:t>
            </w:r>
            <w:r w:rsidR="00FB35B7">
              <w:rPr>
                <w:rFonts w:cstheme="minorHAnsi"/>
                <w:sz w:val="20"/>
                <w:szCs w:val="20"/>
              </w:rPr>
              <w:t>My SQL</w:t>
            </w:r>
          </w:p>
        </w:tc>
      </w:tr>
      <w:tr w:rsidR="00C53174" w:rsidRPr="005A1527" w14:paraId="4BE446EE" w14:textId="77777777" w:rsidTr="001465B1">
        <w:trPr>
          <w:trHeight w:val="70"/>
        </w:trPr>
        <w:tc>
          <w:tcPr>
            <w:tcW w:w="7083" w:type="dxa"/>
            <w:hideMark/>
          </w:tcPr>
          <w:p w14:paraId="7E443797" w14:textId="29A17DD1" w:rsidR="00C53174" w:rsidRPr="005A1527" w:rsidRDefault="00C53174" w:rsidP="001465B1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Hands-on Practice </w:t>
            </w:r>
          </w:p>
          <w:p w14:paraId="1A159F5B" w14:textId="77777777" w:rsidR="00C53174" w:rsidRPr="005A1527" w:rsidRDefault="00C53174" w:rsidP="001465B1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4A8F3781" w14:textId="09986157" w:rsidR="00C53174" w:rsidRDefault="00215AF7" w:rsidP="001465B1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31</w:t>
            </w:r>
            <w:r w:rsidR="00C53174" w:rsidRPr="00D74364">
              <w:rPr>
                <w:rFonts w:cstheme="minorHAnsi"/>
                <w:b/>
                <w:bCs/>
                <w:sz w:val="20"/>
                <w:szCs w:val="20"/>
              </w:rPr>
              <w:t xml:space="preserve"> Half Days VILT Training+ 10 Half Days Capstone Project Assessments </w:t>
            </w:r>
          </w:p>
          <w:p w14:paraId="0E4632B5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Describe the features and benefits of MySQL.</w:t>
            </w:r>
          </w:p>
          <w:p w14:paraId="36141475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Explain the basics of relational databases.</w:t>
            </w:r>
          </w:p>
          <w:p w14:paraId="3B61AA04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Design an effective database.</w:t>
            </w:r>
          </w:p>
          <w:p w14:paraId="2CC4294E" w14:textId="77777777" w:rsidR="00C53174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Issue MySQL statements from the MySQL command-line client</w:t>
            </w:r>
          </w:p>
          <w:p w14:paraId="7C71649B" w14:textId="77777777" w:rsidR="00C53174" w:rsidRPr="00DA5822" w:rsidRDefault="00C53174" w:rsidP="001465B1">
            <w:p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</w:p>
          <w:p w14:paraId="252D9542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Perform database operations by using MySQL Workbench</w:t>
            </w:r>
          </w:p>
          <w:p w14:paraId="60C3BDB2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Select appropriate data types for your database.</w:t>
            </w:r>
          </w:p>
          <w:p w14:paraId="505142C2" w14:textId="77777777" w:rsidR="00C53174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Build a database and tables by using SQL.</w:t>
            </w:r>
          </w:p>
          <w:p w14:paraId="587AF84C" w14:textId="77777777" w:rsidR="00C53174" w:rsidRPr="00DA5822" w:rsidRDefault="00C53174" w:rsidP="001465B1">
            <w:p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</w:p>
          <w:p w14:paraId="00946410" w14:textId="77777777" w:rsidR="00C53174" w:rsidRPr="00DA5822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Modify the structure of your database.</w:t>
            </w:r>
          </w:p>
          <w:p w14:paraId="57CF753B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Create indexes and keys.</w:t>
            </w:r>
          </w:p>
          <w:p w14:paraId="4CD133D9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Add or update database data.</w:t>
            </w:r>
          </w:p>
          <w:p w14:paraId="10BEE1DA" w14:textId="77777777" w:rsidR="00C53174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Query data with SELECT statements.</w:t>
            </w:r>
          </w:p>
          <w:p w14:paraId="05EB2FC1" w14:textId="77777777" w:rsidR="00C53174" w:rsidRPr="00DA5822" w:rsidRDefault="00C53174" w:rsidP="001465B1">
            <w:p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</w:p>
          <w:p w14:paraId="2A93C480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Join data from multiple tables.</w:t>
            </w:r>
          </w:p>
          <w:p w14:paraId="01E61D9F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Use built-in MySQL functions.</w:t>
            </w:r>
          </w:p>
          <w:p w14:paraId="740B1C4C" w14:textId="77777777" w:rsidR="00C53174" w:rsidRPr="00C956AB" w:rsidRDefault="00C53174" w:rsidP="001465B1">
            <w:pPr>
              <w:pStyle w:val="ListParagraph"/>
              <w:numPr>
                <w:ilvl w:val="0"/>
                <w:numId w:val="22"/>
              </w:numPr>
              <w:spacing w:after="0" w:line="0" w:lineRule="atLeast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>Export and import database data.</w:t>
            </w:r>
          </w:p>
          <w:p w14:paraId="464D052B" w14:textId="60460418" w:rsidR="00C53174" w:rsidRPr="00B64960" w:rsidRDefault="00C53174" w:rsidP="00B64960">
            <w:pPr>
              <w:spacing w:after="0" w:line="0" w:lineRule="atLeast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4695D37D" w14:textId="77777777" w:rsidR="00C53174" w:rsidRPr="005A1527" w:rsidRDefault="00C53174" w:rsidP="00C5317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7CDF3906" w14:textId="77777777" w:rsidR="00C53174" w:rsidRPr="005A1527" w:rsidRDefault="00C53174" w:rsidP="00C53174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Post assessment (MCQ -&gt; Scenario based conceptional).</w:t>
            </w:r>
          </w:p>
          <w:p w14:paraId="2CC7F498" w14:textId="77777777" w:rsidR="00C53174" w:rsidRDefault="00C53174" w:rsidP="001465B1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</w:rPr>
            </w:pPr>
          </w:p>
          <w:p w14:paraId="7821B472" w14:textId="77777777" w:rsidR="00C53174" w:rsidRPr="005A1527" w:rsidRDefault="00C53174" w:rsidP="001465B1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</w:p>
          <w:p w14:paraId="401475F2" w14:textId="77777777" w:rsidR="00C53174" w:rsidRPr="005A1527" w:rsidRDefault="00C53174" w:rsidP="001465B1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BFD9A8E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1</w:t>
            </w:r>
          </w:p>
          <w:p w14:paraId="7B1F2B06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5C285AE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28F51D5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F432855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E6EF117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123B947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2879BED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775C9B5" w14:textId="77777777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D6A8C04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</w:p>
          <w:p w14:paraId="45193605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77A30DC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7240C17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E8FC5EA" w14:textId="715B6DBD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>
              <w:rPr>
                <w:rFonts w:cstheme="minorHAnsi"/>
                <w:sz w:val="20"/>
                <w:szCs w:val="20"/>
                <w:lang w:val="en-CA"/>
              </w:rPr>
              <w:t>3</w:t>
            </w:r>
          </w:p>
          <w:p w14:paraId="1C1132B9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35C7CD6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6321009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AFF2FC4" w14:textId="77777777" w:rsidR="00C53174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B7299A3" w14:textId="6A06A400" w:rsidR="00C53174" w:rsidRPr="005A1527" w:rsidRDefault="00C531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>
              <w:rPr>
                <w:rFonts w:cstheme="minorHAnsi"/>
                <w:sz w:val="20"/>
                <w:szCs w:val="20"/>
                <w:lang w:val="en-CA"/>
              </w:rPr>
              <w:t>4</w:t>
            </w:r>
          </w:p>
        </w:tc>
        <w:tc>
          <w:tcPr>
            <w:tcW w:w="1746" w:type="dxa"/>
          </w:tcPr>
          <w:p w14:paraId="567CE232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0FFE8C28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335394E7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28842881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71129462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70D3644B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78BB7246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4A1BF053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2CDF7499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4A47B49C" w14:textId="3BE89ED0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1388E043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0510132E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14B8ECF9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54BC7EF6" w14:textId="2856604B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5E5F867F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49C1F3E8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75AE4ED7" w14:textId="77777777" w:rsidR="00C53174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7921B49D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11B79BE4" w14:textId="77777777" w:rsidR="00C53174" w:rsidRPr="005A1527" w:rsidRDefault="00C53174" w:rsidP="001465B1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FB35B7" w:rsidRPr="005A1527" w14:paraId="1076DA83" w14:textId="77777777" w:rsidTr="001465B1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505CBACB" w14:textId="17D9CF34" w:rsidR="00FB35B7" w:rsidRPr="005A1527" w:rsidRDefault="00FB35B7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lastRenderedPageBreak/>
              <w:t xml:space="preserve">Module - 2: </w:t>
            </w:r>
            <w:r w:rsidR="00C53174" w:rsidRPr="005A1527">
              <w:rPr>
                <w:rFonts w:cstheme="minorHAnsi"/>
                <w:sz w:val="20"/>
                <w:szCs w:val="20"/>
              </w:rPr>
              <w:t>TypeScript</w:t>
            </w:r>
          </w:p>
        </w:tc>
      </w:tr>
      <w:tr w:rsidR="004655E3" w:rsidRPr="005A1527" w14:paraId="55E72614" w14:textId="77777777" w:rsidTr="00993E53">
        <w:trPr>
          <w:trHeight w:val="70"/>
        </w:trPr>
        <w:tc>
          <w:tcPr>
            <w:tcW w:w="7083" w:type="dxa"/>
            <w:hideMark/>
          </w:tcPr>
          <w:p w14:paraId="107BE1CB" w14:textId="404AB27A" w:rsidR="00596B37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785861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  <w:r w:rsidR="003836AF"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77AC47E1" w14:textId="0F81EEC8" w:rsidR="00FB35B7" w:rsidRPr="00C53174" w:rsidRDefault="00FB35B7" w:rsidP="00C53174">
            <w:pPr>
              <w:spacing w:after="0" w:line="0" w:lineRule="atLeast"/>
              <w:ind w:left="360"/>
              <w:rPr>
                <w:rFonts w:eastAsia="Times New Roman" w:cstheme="minorHAnsi"/>
                <w:sz w:val="20"/>
                <w:szCs w:val="20"/>
              </w:rPr>
            </w:pPr>
            <w:r w:rsidRPr="00C956AB">
              <w:rPr>
                <w:rFonts w:eastAsia="Times New Roman" w:cstheme="minorHAnsi"/>
                <w:sz w:val="20"/>
                <w:szCs w:val="20"/>
              </w:rPr>
              <w:tab/>
            </w:r>
          </w:p>
          <w:p w14:paraId="2FA83BBD" w14:textId="77FCD373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Getting Started</w:t>
            </w:r>
          </w:p>
          <w:p w14:paraId="64089068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TypeScript Basics &amp; Basic Types</w:t>
            </w:r>
          </w:p>
          <w:p w14:paraId="45F06915" w14:textId="1580DAC5" w:rsidR="00785861" w:rsidRPr="005A1527" w:rsidRDefault="000153A3" w:rsidP="00785861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The TypeScript Compiler (and its Configuration</w:t>
            </w:r>
          </w:p>
          <w:p w14:paraId="7F2EEC8D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Next-generation JavaScript &amp; TypeScript</w:t>
            </w:r>
          </w:p>
          <w:p w14:paraId="4635E717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Classes &amp; Interfaces</w:t>
            </w:r>
          </w:p>
          <w:p w14:paraId="18F4A6CB" w14:textId="5AD238A7" w:rsidR="007D49C3" w:rsidRPr="005A1527" w:rsidRDefault="000153A3" w:rsidP="007D49C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Advanced Types</w:t>
            </w:r>
          </w:p>
          <w:p w14:paraId="38D328B6" w14:textId="77777777" w:rsidR="005C1E7D" w:rsidRPr="005A1527" w:rsidRDefault="005C1E7D" w:rsidP="005C1E7D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</w:p>
          <w:p w14:paraId="21673C5B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Generics</w:t>
            </w:r>
          </w:p>
          <w:p w14:paraId="23765EC7" w14:textId="5C4F754F" w:rsidR="00596B37" w:rsidRPr="005A1527" w:rsidRDefault="000153A3" w:rsidP="00596B37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Decorators</w:t>
            </w:r>
          </w:p>
          <w:p w14:paraId="1191764A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Practice Time! Let's build a Drag &amp; Drop Project</w:t>
            </w:r>
          </w:p>
          <w:p w14:paraId="1473B5D9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Modules &amp; Namespaces</w:t>
            </w:r>
          </w:p>
          <w:p w14:paraId="36140BD1" w14:textId="77777777" w:rsidR="000153A3" w:rsidRPr="005A1527" w:rsidRDefault="000153A3" w:rsidP="000153A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Using Webpack with TypeScript</w:t>
            </w:r>
          </w:p>
          <w:p w14:paraId="5E3A2F2A" w14:textId="75C036DA" w:rsidR="00993E53" w:rsidRPr="005A1527" w:rsidRDefault="000153A3" w:rsidP="00BB6B43">
            <w:pPr>
              <w:pStyle w:val="BodyText"/>
              <w:widowControl w:val="0"/>
              <w:numPr>
                <w:ilvl w:val="0"/>
                <w:numId w:val="6"/>
              </w:numPr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Time to Practice! Let's build a "Select &amp; Share a Place" App (incl. Google Maps)</w:t>
            </w:r>
          </w:p>
          <w:p w14:paraId="670329A1" w14:textId="77777777" w:rsidR="00BB6B43" w:rsidRPr="005A1527" w:rsidRDefault="00BB6B43" w:rsidP="00BB6B43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7F60EC23" w14:textId="77777777" w:rsidR="00BB6B43" w:rsidRPr="005A1527" w:rsidRDefault="00BB6B43" w:rsidP="00BB6B43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6A0543B3" w14:textId="214D4EA4" w:rsidR="00BB6B43" w:rsidRPr="005A1527" w:rsidRDefault="00BB6B43" w:rsidP="00BB6B43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Post assessment (MCQ -&gt; Scenario based conceptional)</w:t>
            </w:r>
            <w:r w:rsidR="00E15269" w:rsidRPr="005A1527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6696F7F9" w14:textId="77777777" w:rsidR="00BE1B4B" w:rsidRPr="005A1527" w:rsidRDefault="00BE1B4B" w:rsidP="00BB6B43">
            <w:pPr>
              <w:pStyle w:val="BodyText"/>
              <w:widowControl w:val="0"/>
              <w:autoSpaceDE w:val="0"/>
              <w:autoSpaceDN w:val="0"/>
              <w:spacing w:after="0" w:line="240" w:lineRule="auto"/>
              <w:ind w:right="23"/>
              <w:rPr>
                <w:rFonts w:cstheme="minorHAnsi"/>
                <w:sz w:val="20"/>
                <w:szCs w:val="20"/>
                <w:lang w:val="en-CA"/>
              </w:rPr>
            </w:pPr>
          </w:p>
          <w:p w14:paraId="67AC4F74" w14:textId="71BBB188" w:rsidR="00736EBC" w:rsidRPr="005A1527" w:rsidRDefault="00736EBC" w:rsidP="00736EBC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17" w:type="dxa"/>
          </w:tcPr>
          <w:p w14:paraId="4B1155D6" w14:textId="5D147BF8" w:rsidR="00566316" w:rsidRPr="005A1527" w:rsidRDefault="005C1E7D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</w:t>
            </w:r>
            <w:r w:rsidR="00C82E00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5</w:t>
            </w:r>
          </w:p>
          <w:p w14:paraId="4FEF1C8E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6229CA6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39EAC69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DE0004B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E4AD403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9A04282" w14:textId="77777777" w:rsidR="008A1704" w:rsidRPr="005A1527" w:rsidRDefault="008A170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55847A9" w14:textId="77777777" w:rsidR="00696B37" w:rsidRPr="005A1527" w:rsidRDefault="006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9DB156E" w14:textId="246C5B08" w:rsidR="00596B37" w:rsidRPr="005A1527" w:rsidRDefault="005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E5B401C" w14:textId="65F87B39" w:rsidR="002E7071" w:rsidRPr="005A1527" w:rsidRDefault="005C1E7D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6</w:t>
            </w:r>
          </w:p>
        </w:tc>
        <w:tc>
          <w:tcPr>
            <w:tcW w:w="1746" w:type="dxa"/>
          </w:tcPr>
          <w:p w14:paraId="1C3DE6D6" w14:textId="77777777" w:rsidR="004655E3" w:rsidRPr="005A1527" w:rsidRDefault="00D50E53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1AB6293B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33F78AB8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7ABD1C88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48D4A262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151B3F8B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149D29B0" w14:textId="77777777" w:rsidR="00696B37" w:rsidRDefault="00696B37" w:rsidP="00C53174">
            <w:pPr>
              <w:pStyle w:val="CV-TableText"/>
              <w:spacing w:before="0" w:after="0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6702AF64" w14:textId="77777777" w:rsidR="00C53174" w:rsidRPr="005A1527" w:rsidRDefault="00C53174" w:rsidP="00C53174">
            <w:pPr>
              <w:pStyle w:val="CV-TableText"/>
              <w:spacing w:before="0" w:after="0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22CE9939" w14:textId="4958DC74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</w:p>
          <w:p w14:paraId="5DB723D9" w14:textId="710E1B77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D014BF" w:rsidRPr="005A1527" w14:paraId="40D522FA" w14:textId="77777777" w:rsidTr="00B25970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1FACBCD6" w14:textId="04837B4B" w:rsidR="00D014BF" w:rsidRPr="005A1527" w:rsidRDefault="00D014BF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3</w:t>
            </w:r>
            <w:r w:rsidR="00E674A7" w:rsidRPr="005A1527">
              <w:rPr>
                <w:rFonts w:cstheme="minorHAnsi"/>
                <w:sz w:val="20"/>
                <w:szCs w:val="20"/>
                <w:lang w:val="en-CA"/>
              </w:rPr>
              <w:t>: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5C1E7D" w:rsidRPr="005A1527">
              <w:rPr>
                <w:rFonts w:cstheme="minorHAnsi"/>
                <w:sz w:val="20"/>
                <w:szCs w:val="20"/>
              </w:rPr>
              <w:t>Angular</w:t>
            </w:r>
          </w:p>
        </w:tc>
      </w:tr>
      <w:tr w:rsidR="00D50E53" w:rsidRPr="005A1527" w14:paraId="22ED1B66" w14:textId="77777777" w:rsidTr="00BB6B43">
        <w:trPr>
          <w:trHeight w:val="341"/>
        </w:trPr>
        <w:tc>
          <w:tcPr>
            <w:tcW w:w="7083" w:type="dxa"/>
          </w:tcPr>
          <w:p w14:paraId="0BBD1D3D" w14:textId="48782BA0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785861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4CF4D4DF" w14:textId="77777777" w:rsidR="00BB6B43" w:rsidRPr="005A1527" w:rsidRDefault="00BB6B43" w:rsidP="00BB6B43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0EA55298" w14:textId="586F9D5D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Getting Started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775E42AB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The Basics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763095D3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Course Project - The Basics </w:t>
            </w:r>
          </w:p>
          <w:p w14:paraId="143EA874" w14:textId="6B967529" w:rsidR="009449D2" w:rsidRPr="005A1527" w:rsidRDefault="000153A3" w:rsidP="009449D2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Debugging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6E5C0D8C" w14:textId="06C1A02F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Components &amp; Databinding Deep Dive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4D2AE631" w14:textId="77777777" w:rsidR="009449D2" w:rsidRPr="005A1527" w:rsidRDefault="009449D2" w:rsidP="009449D2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5C8094D1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- Components &amp; Databinding</w:t>
            </w:r>
          </w:p>
          <w:p w14:paraId="4BD9F190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Directives Deep Dive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31500C6" w14:textId="43F1523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- Directives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1BEBD9BB" w14:textId="77777777" w:rsidR="005C1E7D" w:rsidRPr="005A1527" w:rsidRDefault="005C1E7D" w:rsidP="005C1E7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57CB6F24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Using Services &amp; Dependency Injection</w:t>
            </w:r>
          </w:p>
          <w:p w14:paraId="32738F4C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- Services &amp; Dependency Injection</w:t>
            </w:r>
          </w:p>
          <w:p w14:paraId="164D3193" w14:textId="227D756A" w:rsidR="000153A3" w:rsidRPr="005A1527" w:rsidRDefault="000153A3" w:rsidP="00D5219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Changing Pages with Routing</w:t>
            </w:r>
          </w:p>
          <w:p w14:paraId="2A739B83" w14:textId="4AAFA512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– Routing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4F5C8DF0" w14:textId="77777777" w:rsidR="005C1E7D" w:rsidRPr="005A1527" w:rsidRDefault="005C1E7D" w:rsidP="005C1E7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021B287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Understanding Observables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17CAB8E4" w14:textId="263A3CB2" w:rsidR="000153A3" w:rsidRPr="005A1527" w:rsidRDefault="000153A3" w:rsidP="00D5219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Course Project </w:t>
            </w:r>
            <w:r w:rsidR="00D52193" w:rsidRPr="005A1527">
              <w:rPr>
                <w:rFonts w:cstheme="minorHAnsi"/>
                <w:sz w:val="20"/>
                <w:szCs w:val="20"/>
                <w:lang w:val="en-CA"/>
              </w:rPr>
              <w:t>–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Observables</w:t>
            </w:r>
          </w:p>
          <w:p w14:paraId="23373D4D" w14:textId="77777777" w:rsidR="009449D2" w:rsidRPr="005A1527" w:rsidRDefault="009449D2" w:rsidP="009449D2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5723C01E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Handling Forms in Angular Apps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AA3C5B1" w14:textId="4208F8DA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– Forms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6D3FAD5E" w14:textId="77777777" w:rsidR="005C1E7D" w:rsidRPr="005A1527" w:rsidRDefault="005C1E7D" w:rsidP="005C1E7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7E3BBB7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Using Pipes to Transform Output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6A53FF7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Making Http Requests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C938A1A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Project – Http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1325B0BC" w14:textId="17F94FCD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Authentication &amp; Route Protection in Angular</w:t>
            </w:r>
          </w:p>
          <w:p w14:paraId="52771761" w14:textId="77777777" w:rsidR="005C1E7D" w:rsidRPr="005A1527" w:rsidRDefault="005C1E7D" w:rsidP="005C1E7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27F9D2FF" w14:textId="7FD193E8" w:rsidR="000153A3" w:rsidRPr="005A1527" w:rsidRDefault="000153A3" w:rsidP="00BB6B4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Dynamic Components</w:t>
            </w:r>
          </w:p>
          <w:p w14:paraId="36204B0B" w14:textId="77777777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Angular Modules &amp; Optimizing Angular Apps</w:t>
            </w:r>
          </w:p>
          <w:p w14:paraId="0FEBA6A3" w14:textId="57BF37B5" w:rsidR="000153A3" w:rsidRPr="005A1527" w:rsidRDefault="000153A3" w:rsidP="00BB6B4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Deploying an Angular App</w:t>
            </w:r>
          </w:p>
          <w:p w14:paraId="5E64732F" w14:textId="2BA9AE61" w:rsidR="000153A3" w:rsidRPr="005A1527" w:rsidRDefault="000153A3" w:rsidP="000153A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 Basic Introduction to Unit Testing in Angular Apps</w:t>
            </w:r>
          </w:p>
          <w:p w14:paraId="27937B1C" w14:textId="77777777" w:rsidR="005C1E7D" w:rsidRPr="005A1527" w:rsidRDefault="005C1E7D" w:rsidP="005C1E7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15BB436F" w14:textId="77777777" w:rsidR="00BB6B43" w:rsidRPr="005A1527" w:rsidRDefault="000153A3" w:rsidP="00BB6B4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Angular as a Platform &amp; Closer Look at the CLI</w:t>
            </w:r>
          </w:p>
          <w:p w14:paraId="114B4C72" w14:textId="77777777" w:rsidR="00873AC1" w:rsidRPr="005A1527" w:rsidRDefault="000153A3" w:rsidP="00BB6B43">
            <w:pPr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Roundup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10C05A1A" w14:textId="77777777" w:rsidR="00BB6B43" w:rsidRPr="005A1527" w:rsidRDefault="00BB6B43" w:rsidP="00BB6B43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3E4D6320" w14:textId="77777777" w:rsidR="00BB6B43" w:rsidRPr="005A1527" w:rsidRDefault="00BB6B43" w:rsidP="00BB6B43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4BABA45D" w14:textId="222C11C8" w:rsidR="009449D2" w:rsidRPr="00F87751" w:rsidRDefault="00BB6B43" w:rsidP="00BB6B43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12CBCBC8" w14:textId="066D03D4" w:rsidR="008A1704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lastRenderedPageBreak/>
              <w:t xml:space="preserve">Day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7</w:t>
            </w:r>
          </w:p>
          <w:p w14:paraId="7C1B3C16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D60379E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371A805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3C1D8DF" w14:textId="2E6F4B08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F958219" w14:textId="77777777" w:rsidR="009449D2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8A14415" w14:textId="77777777" w:rsidR="00BE1B4B" w:rsidRPr="005A1527" w:rsidRDefault="00BE1B4B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55673FA" w14:textId="56253A9E" w:rsidR="008A1704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8</w:t>
            </w:r>
          </w:p>
          <w:p w14:paraId="3FA53EA9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C90DD93" w14:textId="77777777" w:rsidR="00F87751" w:rsidRPr="005A1527" w:rsidRDefault="00F87751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8A6A419" w14:textId="4CBB996E" w:rsidR="008A1704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9</w:t>
            </w:r>
          </w:p>
          <w:p w14:paraId="333C7C38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EC3C1D9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401D444" w14:textId="77777777" w:rsidR="00D52193" w:rsidRPr="005A1527" w:rsidRDefault="00D52193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C8DBB94" w14:textId="20C05375" w:rsidR="008A1704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10</w:t>
            </w:r>
          </w:p>
          <w:p w14:paraId="020CB2A2" w14:textId="77777777" w:rsidR="008A1704" w:rsidRPr="005A1527" w:rsidRDefault="008A1704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F2F3FFF" w14:textId="35402777" w:rsidR="00437E47" w:rsidRPr="005A1527" w:rsidRDefault="00437E47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3984FD41" w14:textId="7EE89B08" w:rsidR="00BB6B43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</w:t>
            </w:r>
            <w:r w:rsidR="00842442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11</w:t>
            </w:r>
          </w:p>
          <w:p w14:paraId="64E896BB" w14:textId="77777777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56DC71E" w14:textId="77777777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61A21B0" w14:textId="77964FB5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</w:t>
            </w:r>
            <w:r w:rsidR="00842442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12</w:t>
            </w:r>
          </w:p>
          <w:p w14:paraId="71AC05EE" w14:textId="77777777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032B61C" w14:textId="77777777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7726694" w14:textId="77777777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F0C936E" w14:textId="7AA2CD33" w:rsidR="005C1E7D" w:rsidRPr="005A1527" w:rsidRDefault="005C1E7D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13</w:t>
            </w:r>
          </w:p>
          <w:p w14:paraId="5B884FB6" w14:textId="1766EA7D" w:rsidR="009449D2" w:rsidRPr="005A1527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7827BA9" w14:textId="77777777" w:rsidR="009449D2" w:rsidRPr="005A1527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9ED8186" w14:textId="77777777" w:rsidR="00C956AB" w:rsidRDefault="00C956AB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570AC94" w14:textId="77777777" w:rsidR="00696B37" w:rsidRPr="005A1527" w:rsidRDefault="00696B37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23E6A11" w14:textId="6D41024D" w:rsidR="009449D2" w:rsidRPr="005A1527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4</w:t>
            </w:r>
          </w:p>
          <w:p w14:paraId="5414A173" w14:textId="77777777" w:rsidR="009449D2" w:rsidRPr="005A1527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E1C47DE" w14:textId="3682AA4B" w:rsidR="009449D2" w:rsidRPr="005A1527" w:rsidRDefault="009449D2" w:rsidP="00215AF7">
            <w:pPr>
              <w:tabs>
                <w:tab w:val="left" w:pos="500"/>
              </w:tabs>
              <w:spacing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7B58CAE0" w14:textId="4376F4EA" w:rsidR="008A1704" w:rsidRPr="005A1527" w:rsidRDefault="00D50E5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lastRenderedPageBreak/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018E9961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6AC41F9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74D556C8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EC0FCE1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6EC3689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6414964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7078A38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400A5ED" w14:textId="6C54F7F6" w:rsidR="008A1704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466C961F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A22F628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70339CB8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2CE7DE0" w14:textId="12B98CF5" w:rsidR="008A1704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5229F99E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AC6DAFB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9CA80C6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1230657F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34E20ADB" w14:textId="73615EC1" w:rsidR="00D52193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081A22F4" w14:textId="222EEF6A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1BC15EC" w14:textId="77777777" w:rsidR="008A1704" w:rsidRPr="005A1527" w:rsidRDefault="008A170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FD79001" w14:textId="797D0473" w:rsidR="00D50E53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6E333C8A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12C7318B" w14:textId="77777777" w:rsidR="00BB6B43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4B1A9D52" w14:textId="77777777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724F0B3D" w14:textId="45408F74" w:rsidR="00BB6B43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0B95799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52847CA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4DCCC9B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3ADE8AD0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5EF54571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01FAA60D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0FC9F82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1A202DEC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8765CB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4DFDF6AD" w14:textId="38B6622B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lastRenderedPageBreak/>
              <w:t>Yes</w:t>
            </w:r>
          </w:p>
        </w:tc>
      </w:tr>
      <w:tr w:rsidR="000153A3" w:rsidRPr="005A1527" w14:paraId="2575371E" w14:textId="77777777" w:rsidTr="003E7BEE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66214587" w14:textId="6085A4E6" w:rsidR="000153A3" w:rsidRPr="005A1527" w:rsidRDefault="000153A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lastRenderedPageBreak/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4</w:t>
            </w:r>
            <w:r w:rsidR="00097159" w:rsidRPr="005A1527">
              <w:rPr>
                <w:rFonts w:cstheme="minorHAnsi"/>
                <w:sz w:val="20"/>
                <w:szCs w:val="20"/>
                <w:lang w:val="en-CA"/>
              </w:rPr>
              <w:t xml:space="preserve">: </w:t>
            </w:r>
            <w:r w:rsidR="00BB6B43" w:rsidRPr="005A1527">
              <w:rPr>
                <w:rFonts w:cstheme="minorHAnsi"/>
                <w:sz w:val="20"/>
                <w:szCs w:val="20"/>
              </w:rPr>
              <w:t>Maven</w:t>
            </w:r>
          </w:p>
        </w:tc>
      </w:tr>
      <w:tr w:rsidR="000153A3" w:rsidRPr="005A1527" w14:paraId="7D731461" w14:textId="77777777" w:rsidTr="00BB6B43">
        <w:trPr>
          <w:trHeight w:val="341"/>
        </w:trPr>
        <w:tc>
          <w:tcPr>
            <w:tcW w:w="7083" w:type="dxa"/>
          </w:tcPr>
          <w:p w14:paraId="4ABB4A6B" w14:textId="6AF19B29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785861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0EC20589" w14:textId="77777777" w:rsidR="00FB24EB" w:rsidRPr="005A1527" w:rsidRDefault="00FB24EB" w:rsidP="00FB24EB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785A401C" w14:textId="3B217CEB" w:rsidR="000153A3" w:rsidRPr="005A1527" w:rsidRDefault="000153A3" w:rsidP="000153A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395A7645" w14:textId="77777777" w:rsidR="000153A3" w:rsidRPr="005A1527" w:rsidRDefault="000153A3" w:rsidP="000153A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Simple Software Setup</w:t>
            </w:r>
          </w:p>
          <w:p w14:paraId="5E7817E5" w14:textId="77777777" w:rsidR="000153A3" w:rsidRPr="005A1527" w:rsidRDefault="000153A3" w:rsidP="000153A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Maven Project Creation and Key Concepts</w:t>
            </w:r>
          </w:p>
          <w:p w14:paraId="40399C6F" w14:textId="77777777" w:rsidR="000153A3" w:rsidRPr="005A1527" w:rsidRDefault="000153A3" w:rsidP="000153A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Maven in Eclipse</w:t>
            </w:r>
          </w:p>
          <w:p w14:paraId="45E29EEC" w14:textId="1CB806E3" w:rsidR="00D52193" w:rsidRPr="005A1527" w:rsidRDefault="000153A3" w:rsidP="00D5219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Maven Web Application</w:t>
            </w:r>
          </w:p>
          <w:p w14:paraId="2F285E77" w14:textId="769E8769" w:rsidR="000153A3" w:rsidRPr="005A1527" w:rsidRDefault="00785861" w:rsidP="000153A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Multi-Module</w:t>
            </w:r>
            <w:r w:rsidR="000153A3" w:rsidRPr="005A1527">
              <w:rPr>
                <w:rFonts w:cstheme="minorHAnsi"/>
                <w:sz w:val="20"/>
                <w:szCs w:val="20"/>
                <w:lang w:val="en-CA"/>
              </w:rPr>
              <w:t xml:space="preserve"> Project Creation</w:t>
            </w:r>
          </w:p>
          <w:p w14:paraId="22CBC914" w14:textId="3889CA45" w:rsidR="00A422D7" w:rsidRPr="005A1527" w:rsidRDefault="000153A3" w:rsidP="00A422D7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Organizing the </w:t>
            </w:r>
            <w:r w:rsidR="00785861" w:rsidRPr="005A1527">
              <w:rPr>
                <w:rFonts w:cstheme="minorHAnsi"/>
                <w:sz w:val="20"/>
                <w:szCs w:val="20"/>
                <w:lang w:val="en-CA"/>
              </w:rPr>
              <w:t>multi-module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project</w:t>
            </w:r>
          </w:p>
          <w:p w14:paraId="3FD24B98" w14:textId="79167A69" w:rsidR="00FB24EB" w:rsidRPr="005A1527" w:rsidRDefault="000153A3" w:rsidP="00FB24EB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Scopes</w:t>
            </w:r>
          </w:p>
          <w:p w14:paraId="2F581189" w14:textId="77777777" w:rsidR="00BB6B43" w:rsidRPr="005A1527" w:rsidRDefault="000153A3" w:rsidP="00BB6B4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Profiles</w:t>
            </w:r>
          </w:p>
          <w:p w14:paraId="03204EB6" w14:textId="1B9E32A0" w:rsidR="000153A3" w:rsidRPr="005A1527" w:rsidRDefault="000153A3" w:rsidP="00BB6B43">
            <w:pPr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Wrap Up</w:t>
            </w:r>
          </w:p>
          <w:p w14:paraId="1F08DB59" w14:textId="77777777" w:rsidR="00BB6B43" w:rsidRPr="005A1527" w:rsidRDefault="00BB6B43" w:rsidP="00BB6B43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0978578A" w14:textId="77777777" w:rsidR="00BB6B43" w:rsidRPr="005A1527" w:rsidRDefault="00BB6B43" w:rsidP="00BB6B43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3D49E141" w14:textId="286A7649" w:rsidR="00BB6B43" w:rsidRPr="005A1527" w:rsidRDefault="00BB6B43" w:rsidP="00BB6B43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5BEBB26C" w14:textId="48E773EF" w:rsidR="000153A3" w:rsidRPr="005A1527" w:rsidRDefault="009449D2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F87751">
              <w:rPr>
                <w:rFonts w:cstheme="minorHAnsi"/>
                <w:sz w:val="20"/>
                <w:szCs w:val="20"/>
                <w:lang w:val="en-CA"/>
              </w:rPr>
              <w:t>Day 1</w:t>
            </w:r>
            <w:r w:rsidR="00F87751" w:rsidRPr="00F87751">
              <w:rPr>
                <w:rFonts w:cstheme="minorHAnsi"/>
                <w:sz w:val="20"/>
                <w:szCs w:val="20"/>
                <w:lang w:val="en-CA"/>
              </w:rPr>
              <w:t>4</w:t>
            </w:r>
          </w:p>
          <w:p w14:paraId="7C28D1DE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5081C6C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3372EED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710362E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3FB54C2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BEF6C57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B1C4BF4" w14:textId="2A8DF02A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79A9D57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81F3B10" w14:textId="6D843A27" w:rsidR="00FB24EB" w:rsidRPr="005A1527" w:rsidRDefault="00FB24E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069DB2E" w14:textId="77777777" w:rsidR="000153A3" w:rsidRPr="005A1527" w:rsidRDefault="000153A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080A465C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0D39F850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3F7D415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58FD3E3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9C09664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C563586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2501C30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656345A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4235583" w14:textId="260A4758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A943CE3" w14:textId="77777777" w:rsidR="000153A3" w:rsidRPr="005A1527" w:rsidRDefault="000153A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ED43146" w14:textId="7700AEB7" w:rsidR="00FB24EB" w:rsidRPr="005A1527" w:rsidRDefault="00FB24E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</w:tc>
      </w:tr>
      <w:tr w:rsidR="00BB6B43" w:rsidRPr="005A1527" w14:paraId="65C9D27D" w14:textId="77777777" w:rsidTr="00AE1CC4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6636F7B5" w14:textId="50F51E1F" w:rsidR="00BB6B43" w:rsidRPr="005A1527" w:rsidRDefault="00BB6B4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5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: </w:t>
            </w:r>
            <w:r w:rsidRPr="005A1527">
              <w:rPr>
                <w:rFonts w:cstheme="minorHAnsi"/>
                <w:sz w:val="20"/>
                <w:szCs w:val="20"/>
              </w:rPr>
              <w:t>Spring Framework</w:t>
            </w:r>
          </w:p>
        </w:tc>
      </w:tr>
      <w:tr w:rsidR="00BB6B43" w:rsidRPr="005A1527" w14:paraId="3B5885AE" w14:textId="77777777" w:rsidTr="004A5326">
        <w:trPr>
          <w:trHeight w:val="341"/>
        </w:trPr>
        <w:tc>
          <w:tcPr>
            <w:tcW w:w="7083" w:type="dxa"/>
          </w:tcPr>
          <w:p w14:paraId="421E0574" w14:textId="2396BF7F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Refresher to self-paced Topics Hands-on Practice</w:t>
            </w:r>
          </w:p>
          <w:p w14:paraId="00F4B8F8" w14:textId="77777777" w:rsidR="00FB24EB" w:rsidRPr="005A1527" w:rsidRDefault="00FB24EB" w:rsidP="00FB24EB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1F56CF30" w14:textId="0ED448AC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60571464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Software Setup</w:t>
            </w:r>
          </w:p>
          <w:p w14:paraId="07B623C3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Core Concepts</w:t>
            </w:r>
          </w:p>
          <w:p w14:paraId="7186A4BD" w14:textId="56AAE8CC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Setter </w:t>
            </w:r>
            <w:r w:rsidR="00A37774" w:rsidRPr="005A1527">
              <w:rPr>
                <w:rFonts w:cstheme="minorHAnsi"/>
                <w:sz w:val="20"/>
                <w:szCs w:val="20"/>
                <w:lang w:val="en-CA"/>
              </w:rPr>
              <w:t>Injection</w:t>
            </w:r>
          </w:p>
          <w:p w14:paraId="556AC9A4" w14:textId="6DB24AB3" w:rsidR="00BB6B43" w:rsidRPr="005A1527" w:rsidRDefault="00A37774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Life</w:t>
            </w:r>
            <w:r w:rsidR="00BB6B43" w:rsidRPr="005A1527">
              <w:rPr>
                <w:rFonts w:cstheme="minorHAnsi"/>
                <w:sz w:val="20"/>
                <w:szCs w:val="20"/>
                <w:lang w:val="en-CA"/>
              </w:rPr>
              <w:t xml:space="preserve"> Cycle Methods</w:t>
            </w:r>
          </w:p>
          <w:p w14:paraId="7CC67077" w14:textId="4956BCDF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Dependency </w:t>
            </w:r>
            <w:r w:rsidR="00A37774" w:rsidRPr="005A1527">
              <w:rPr>
                <w:rFonts w:cstheme="minorHAnsi"/>
                <w:sz w:val="20"/>
                <w:szCs w:val="20"/>
                <w:lang w:val="en-CA"/>
              </w:rPr>
              <w:t>Check,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Inner beans and Scopes</w:t>
            </w:r>
          </w:p>
          <w:p w14:paraId="63D587E7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Constructor Injection</w:t>
            </w:r>
          </w:p>
          <w:p w14:paraId="11CBA0BB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Using Properties</w:t>
            </w:r>
          </w:p>
          <w:p w14:paraId="4BE1EA6B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Auto-Wiring</w:t>
            </w:r>
          </w:p>
          <w:p w14:paraId="257B982F" w14:textId="4A3126E6" w:rsidR="00D52193" w:rsidRPr="005A1527" w:rsidRDefault="00BB6B43" w:rsidP="00D5219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Standalone Collections</w:t>
            </w:r>
          </w:p>
          <w:p w14:paraId="5AAE2516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271AA7F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Stereotype Annotations</w:t>
            </w:r>
          </w:p>
          <w:p w14:paraId="34BF1A8D" w14:textId="02BA6342" w:rsidR="00D52193" w:rsidRPr="005A1527" w:rsidRDefault="00BB6B43" w:rsidP="00D5219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Injecting Interfaces</w:t>
            </w:r>
          </w:p>
          <w:p w14:paraId="0C6F0530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JDBC</w:t>
            </w:r>
          </w:p>
          <w:p w14:paraId="76E0B894" w14:textId="602D590E" w:rsidR="00D52193" w:rsidRPr="005A1527" w:rsidRDefault="00BB6B43" w:rsidP="00D5219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ORM</w:t>
            </w:r>
          </w:p>
          <w:p w14:paraId="5879F68F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MVC</w:t>
            </w:r>
          </w:p>
          <w:p w14:paraId="59F4BF90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Sending data from Controller to UI</w:t>
            </w:r>
          </w:p>
          <w:p w14:paraId="1D65DB92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Sending data from UI to Controller</w:t>
            </w:r>
          </w:p>
          <w:p w14:paraId="67A524DD" w14:textId="6BE8A08C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Using Model</w:t>
            </w:r>
            <w:r w:rsidR="00A37774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Map and String View</w:t>
            </w:r>
          </w:p>
          <w:p w14:paraId="45840E4C" w14:textId="65D1AD88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MVC and ORM</w:t>
            </w:r>
          </w:p>
          <w:p w14:paraId="37FB33DE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7625558B" w14:textId="1852FB33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Spring MVC and AJAX Using </w:t>
            </w:r>
            <w:proofErr w:type="spellStart"/>
            <w:r w:rsidR="005A1527" w:rsidRPr="005A1527">
              <w:rPr>
                <w:rFonts w:cstheme="minorHAnsi"/>
                <w:sz w:val="20"/>
                <w:szCs w:val="20"/>
                <w:lang w:val="en-CA"/>
              </w:rPr>
              <w:t>JQuery</w:t>
            </w:r>
            <w:proofErr w:type="spellEnd"/>
            <w:r w:rsidR="005A1527" w:rsidRPr="005A1527">
              <w:rPr>
                <w:rFonts w:cstheme="minorHAnsi"/>
                <w:sz w:val="20"/>
                <w:szCs w:val="20"/>
                <w:lang w:val="en-CA"/>
              </w:rPr>
              <w:t>.</w:t>
            </w:r>
          </w:p>
          <w:p w14:paraId="114FB0D5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AOP</w:t>
            </w:r>
          </w:p>
          <w:p w14:paraId="393F8E42" w14:textId="77777777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Java Configuration</w:t>
            </w:r>
          </w:p>
          <w:p w14:paraId="4ADC648E" w14:textId="57751D52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Java Configuration </w:t>
            </w:r>
            <w:r w:rsidR="00A37774" w:rsidRPr="005A1527">
              <w:rPr>
                <w:rFonts w:cstheme="minorHAnsi"/>
                <w:sz w:val="20"/>
                <w:szCs w:val="20"/>
                <w:lang w:val="en-CA"/>
              </w:rPr>
              <w:t>for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Web Applications</w:t>
            </w:r>
          </w:p>
          <w:p w14:paraId="7C8F1BB7" w14:textId="41B3F14C" w:rsidR="00BB6B43" w:rsidRPr="005A1527" w:rsidRDefault="00BB6B43" w:rsidP="00BB6B43">
            <w:pPr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Wrap Up</w:t>
            </w:r>
          </w:p>
          <w:p w14:paraId="2F3CC115" w14:textId="77777777" w:rsidR="00A422D7" w:rsidRPr="005A1527" w:rsidRDefault="00A422D7" w:rsidP="00A422D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19273E28" w14:textId="77777777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118855FB" w14:textId="48C81F9D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365742AB" w14:textId="20964E16" w:rsidR="00BB6B43" w:rsidRPr="005A1527" w:rsidRDefault="009449D2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5</w:t>
            </w:r>
          </w:p>
          <w:p w14:paraId="4CA574B5" w14:textId="512A472A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DF8E5AE" w14:textId="309032BB" w:rsidR="009449D2" w:rsidRPr="005A1527" w:rsidRDefault="009449D2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5FD8333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5F834D9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40BAF394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501176BA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53E31E44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4E2C4B5C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7397396E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3EAF3BDF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728C3722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4BD78EBF" w14:textId="77777777" w:rsidR="004A5326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7A3D5BC8" w14:textId="77777777" w:rsidR="00BE1B4B" w:rsidRPr="005A1527" w:rsidRDefault="00BE1B4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</w:rPr>
            </w:pPr>
          </w:p>
          <w:p w14:paraId="26F706B4" w14:textId="11AC13E3" w:rsidR="009449D2" w:rsidRPr="005A1527" w:rsidRDefault="009449D2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6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br/>
            </w:r>
          </w:p>
          <w:p w14:paraId="109DDFD5" w14:textId="13A0A800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559D5A1" w14:textId="32653BDC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0B62D80" w14:textId="17FC8BC0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E8A0F27" w14:textId="2174332C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1DBD6F6" w14:textId="69D242C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258BAF7" w14:textId="61096B12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15D8D78" w14:textId="3D091F11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1F9AD4A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4C1CF0D" w14:textId="01E29050" w:rsidR="004A5326" w:rsidRPr="005A1527" w:rsidRDefault="009449D2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7</w:t>
            </w:r>
          </w:p>
          <w:p w14:paraId="027B34C0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BA359EE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4BDD16F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126EFDF" w14:textId="77777777" w:rsidR="00596B37" w:rsidRPr="005A1527" w:rsidRDefault="005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A20F88E" w14:textId="77777777" w:rsidR="00785861" w:rsidRPr="005A1527" w:rsidRDefault="00785861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FF9F28B" w14:textId="77777777" w:rsidR="00785861" w:rsidRPr="005A1527" w:rsidRDefault="00785861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B8259FC" w14:textId="77777777" w:rsidR="00785861" w:rsidRPr="005A1527" w:rsidRDefault="00785861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AAD3468" w14:textId="28D806B2" w:rsidR="00596B37" w:rsidRPr="005A1527" w:rsidRDefault="005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51C04EE6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599FB494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EDF889A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08858EE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9C88C42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DB9AC19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70C190B" w14:textId="60B9409C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FE81B1F" w14:textId="76654ED9" w:rsidR="00E15269" w:rsidRPr="005A1527" w:rsidRDefault="00E15269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6298C4B" w14:textId="469DF795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72F7F628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DAB3F5D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DAA9CBE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ABC9E14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55EA187A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47D5F2CB" w14:textId="1FCF350B" w:rsidR="005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4FBB53C8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B4EAB1E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9BDCB0C" w14:textId="6059FE8A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71E355C1" w14:textId="77777777" w:rsidR="00596B37" w:rsidRPr="005A1527" w:rsidRDefault="005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96808CA" w14:textId="77777777" w:rsidR="002E7071" w:rsidRPr="005A1527" w:rsidRDefault="002E7071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3EB0131" w14:textId="77777777" w:rsidR="002E7071" w:rsidRPr="005A1527" w:rsidRDefault="002E7071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D4ADD13" w14:textId="77777777" w:rsidR="002E7071" w:rsidRDefault="002E7071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FD8801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</w:rPr>
            </w:pPr>
          </w:p>
          <w:p w14:paraId="0268208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</w:rPr>
            </w:pPr>
          </w:p>
          <w:p w14:paraId="285D6035" w14:textId="2140A327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354BE337" w14:textId="028590EB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</w:tc>
      </w:tr>
      <w:tr w:rsidR="00BB6B43" w:rsidRPr="005A1527" w14:paraId="6AED4318" w14:textId="77777777" w:rsidTr="00AE1CC4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4E0D2FBD" w14:textId="72B840EE" w:rsidR="00BB6B43" w:rsidRPr="005A1527" w:rsidRDefault="00BB6B4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lastRenderedPageBreak/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6</w:t>
            </w:r>
            <w:r w:rsidR="00A37774" w:rsidRPr="005A1527">
              <w:rPr>
                <w:rFonts w:cstheme="minorHAnsi"/>
                <w:sz w:val="20"/>
                <w:szCs w:val="20"/>
                <w:lang w:val="en-CA"/>
              </w:rPr>
              <w:t>: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</w:rPr>
              <w:t>Spring</w:t>
            </w:r>
            <w:r w:rsidRPr="005A152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</w:rPr>
              <w:t>Boot</w:t>
            </w:r>
          </w:p>
        </w:tc>
      </w:tr>
      <w:tr w:rsidR="00BB6B43" w:rsidRPr="005A1527" w14:paraId="744DCA43" w14:textId="77777777" w:rsidTr="00AE1CC4">
        <w:trPr>
          <w:trHeight w:val="175"/>
        </w:trPr>
        <w:tc>
          <w:tcPr>
            <w:tcW w:w="7083" w:type="dxa"/>
          </w:tcPr>
          <w:p w14:paraId="058F4155" w14:textId="0FD3F845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2E7071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08E410F6" w14:textId="77777777" w:rsidR="00FB24EB" w:rsidRPr="005A1527" w:rsidRDefault="00FB24EB" w:rsidP="00FB24EB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</w:rPr>
            </w:pPr>
          </w:p>
          <w:p w14:paraId="5A16599F" w14:textId="352FE154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267911AA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Software Setup</w:t>
            </w:r>
          </w:p>
          <w:p w14:paraId="3399E8EE" w14:textId="4EFB42B0" w:rsidR="004A5326" w:rsidRPr="005A1527" w:rsidRDefault="00E15269" w:rsidP="004A5326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Basics</w:t>
            </w:r>
          </w:p>
          <w:p w14:paraId="69F26DCF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First Project</w:t>
            </w:r>
          </w:p>
          <w:p w14:paraId="146B915E" w14:textId="183A2EFC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Data JPA</w:t>
            </w:r>
          </w:p>
          <w:p w14:paraId="0B29333F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7DB47D97" w14:textId="0718E61B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Integration Spring Boot with </w:t>
            </w:r>
            <w:r w:rsidR="00E04845" w:rsidRPr="005A1527">
              <w:rPr>
                <w:rFonts w:cstheme="minorHAnsi"/>
                <w:sz w:val="20"/>
                <w:szCs w:val="20"/>
                <w:lang w:val="en-CA"/>
              </w:rPr>
              <w:t>JPA Repository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, Spring Boot </w:t>
            </w:r>
            <w:r w:rsidR="00D74364" w:rsidRPr="005A1527">
              <w:rPr>
                <w:rFonts w:cstheme="minorHAnsi"/>
                <w:sz w:val="20"/>
                <w:szCs w:val="20"/>
                <w:lang w:val="en-CA"/>
              </w:rPr>
              <w:t>JP</w:t>
            </w:r>
            <w:r w:rsidR="00D74364">
              <w:rPr>
                <w:rFonts w:cstheme="minorHAnsi"/>
                <w:sz w:val="20"/>
                <w:szCs w:val="20"/>
                <w:lang w:val="en-CA"/>
              </w:rPr>
              <w:t xml:space="preserve">A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Project Setup Maven Dependencies</w:t>
            </w:r>
          </w:p>
          <w:p w14:paraId="1042FDC6" w14:textId="5273B4C6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Spring Boot </w:t>
            </w:r>
            <w:r w:rsidR="00B64960" w:rsidRPr="005A1527">
              <w:rPr>
                <w:rFonts w:cstheme="minorHAnsi"/>
                <w:sz w:val="20"/>
                <w:szCs w:val="20"/>
                <w:lang w:val="en-CA"/>
              </w:rPr>
              <w:t>MySQL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Model Class Spring Boot </w:t>
            </w:r>
            <w:r w:rsidR="00E04845" w:rsidRPr="005A1527">
              <w:rPr>
                <w:rFonts w:cstheme="minorHAnsi"/>
                <w:sz w:val="20"/>
                <w:szCs w:val="20"/>
                <w:lang w:val="en-CA"/>
              </w:rPr>
              <w:t>JPA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APIs</w:t>
            </w:r>
          </w:p>
          <w:p w14:paraId="750E4867" w14:textId="2CBBB804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Spring Data MongoDB </w:t>
            </w:r>
            <w:r w:rsidR="00A422D7" w:rsidRPr="005A1527">
              <w:rPr>
                <w:rFonts w:cstheme="minorHAnsi"/>
                <w:sz w:val="20"/>
                <w:szCs w:val="20"/>
                <w:lang w:val="en-CA"/>
              </w:rPr>
              <w:t>–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 Mongo</w:t>
            </w:r>
            <w:r w:rsidR="00A422D7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Repository Defining MongoDB </w:t>
            </w:r>
            <w:r w:rsidR="00A422D7" w:rsidRPr="005A1527">
              <w:rPr>
                <w:rFonts w:cstheme="minorHAnsi"/>
                <w:sz w:val="20"/>
                <w:szCs w:val="20"/>
                <w:lang w:val="en-CA"/>
              </w:rPr>
              <w:t>properties.</w:t>
            </w:r>
          </w:p>
          <w:p w14:paraId="3FFC8F74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Defining the Spring Controller Defining the APIs</w:t>
            </w:r>
          </w:p>
          <w:p w14:paraId="7B54F683" w14:textId="469FA61E" w:rsidR="00D52193" w:rsidRPr="005A1527" w:rsidRDefault="00E15269" w:rsidP="00D52193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Getting all users Getting user by IDs Adding a new User</w:t>
            </w:r>
          </w:p>
          <w:p w14:paraId="75B4A982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5E09FDB1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Create REST CRUD API</w:t>
            </w:r>
          </w:p>
          <w:p w14:paraId="297AD6EB" w14:textId="7EC27DC8" w:rsidR="00C3763F" w:rsidRPr="005A1527" w:rsidRDefault="00E15269" w:rsidP="00C3763F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Creating a REST Client</w:t>
            </w:r>
          </w:p>
          <w:p w14:paraId="4940BBC0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Profiles</w:t>
            </w:r>
          </w:p>
          <w:p w14:paraId="536F8E23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Logging</w:t>
            </w:r>
          </w:p>
          <w:p w14:paraId="79ACC94D" w14:textId="06606EFA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Health Checks and Metrics</w:t>
            </w:r>
          </w:p>
          <w:p w14:paraId="3C8E101D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74B38116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Security</w:t>
            </w:r>
          </w:p>
          <w:p w14:paraId="10A15A88" w14:textId="72261B5F" w:rsidR="00FB24EB" w:rsidRPr="005A1527" w:rsidRDefault="00D74364" w:rsidP="00FB24EB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Thyme leaf</w:t>
            </w:r>
          </w:p>
          <w:p w14:paraId="3F644CB5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Database Caching</w:t>
            </w:r>
          </w:p>
          <w:p w14:paraId="05DF9320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Batch</w:t>
            </w:r>
          </w:p>
          <w:p w14:paraId="6D1BDE28" w14:textId="4B84ADA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J-Unit Testing using Mock</w:t>
            </w:r>
            <w:r w:rsidR="0050196D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M</w:t>
            </w:r>
            <w:r w:rsidR="00D74364">
              <w:rPr>
                <w:rFonts w:cstheme="minorHAnsi"/>
                <w:sz w:val="20"/>
                <w:szCs w:val="20"/>
                <w:lang w:val="en-CA"/>
              </w:rPr>
              <w:t>VC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(Mockito)</w:t>
            </w:r>
          </w:p>
          <w:p w14:paraId="588EAC29" w14:textId="77777777" w:rsidR="004A5326" w:rsidRPr="005A1527" w:rsidRDefault="004A5326" w:rsidP="004A5326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612692D3" w14:textId="7777777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Messaging and Spring JMS</w:t>
            </w:r>
          </w:p>
          <w:p w14:paraId="1B34F8F8" w14:textId="07BB1511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Swagger REST Documentation </w:t>
            </w:r>
            <w:r w:rsidR="00A422D7" w:rsidRPr="005A1527">
              <w:rPr>
                <w:rFonts w:cstheme="minorHAnsi"/>
                <w:sz w:val="20"/>
                <w:szCs w:val="20"/>
                <w:lang w:val="en-CA"/>
              </w:rPr>
              <w:t>QuickStart</w:t>
            </w:r>
          </w:p>
          <w:p w14:paraId="4826F473" w14:textId="388F4E97" w:rsidR="00E15269" w:rsidRPr="005A1527" w:rsidRDefault="00E15269" w:rsidP="00E15269">
            <w:pPr>
              <w:numPr>
                <w:ilvl w:val="0"/>
                <w:numId w:val="11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Validations</w:t>
            </w:r>
          </w:p>
          <w:p w14:paraId="6CC6C83A" w14:textId="77777777" w:rsidR="00A422D7" w:rsidRPr="005A1527" w:rsidRDefault="00A422D7" w:rsidP="00A422D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473C2711" w14:textId="45FE4EEF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69B3A10C" w14:textId="73A761E2" w:rsidR="00A422D7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2B363C73" w14:textId="52726023" w:rsidR="00BB6B43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8</w:t>
            </w:r>
          </w:p>
          <w:p w14:paraId="5AB9E19D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8113C12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83A57EE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21A0881" w14:textId="77777777" w:rsidR="00A37774" w:rsidRPr="005A1527" w:rsidRDefault="00A377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D8A082D" w14:textId="77777777" w:rsidR="00A37774" w:rsidRPr="005A1527" w:rsidRDefault="00A377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7A66A2A" w14:textId="77777777" w:rsidR="00A37774" w:rsidRPr="005A1527" w:rsidRDefault="00A377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8BAC537" w14:textId="5921E8DD" w:rsidR="00C3763F" w:rsidRPr="005A1527" w:rsidRDefault="00C3763F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6CC46E5" w14:textId="6C0C3B9A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1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9</w:t>
            </w:r>
          </w:p>
          <w:p w14:paraId="7725890A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DEEAE41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04CE9DB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BB6FF29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07AFD8F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88C0038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7DD85EC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5A7F3F6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2216312" w14:textId="1F25D9D8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</w:t>
            </w:r>
            <w:r w:rsidR="00842442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20</w:t>
            </w:r>
          </w:p>
          <w:p w14:paraId="0EC30D41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4D7C235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B2D18E7" w14:textId="2E786605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BEEA99A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AB17686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1CA1ED2" w14:textId="6390DC22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21</w:t>
            </w:r>
          </w:p>
          <w:p w14:paraId="44F73709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B479373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D64F9FF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CCE7586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AD80987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8741F12" w14:textId="491218F4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22</w:t>
            </w:r>
          </w:p>
          <w:p w14:paraId="48E2D9AA" w14:textId="77777777" w:rsidR="00C3763F" w:rsidRPr="005A1527" w:rsidRDefault="00C3763F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38277D7" w14:textId="77777777" w:rsidR="00C3763F" w:rsidRPr="005A1527" w:rsidRDefault="00C3763F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597A626" w14:textId="77777777" w:rsidR="00C3763F" w:rsidRPr="005A1527" w:rsidRDefault="00C3763F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A4B0764" w14:textId="77777777" w:rsidR="00C3763F" w:rsidRPr="005A1527" w:rsidRDefault="00C3763F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C02550A" w14:textId="0DCFE6FB" w:rsidR="00FB24EB" w:rsidRPr="005A1527" w:rsidRDefault="00FB24E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20852D23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30215CA6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AEC2A58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12123E0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F69FACE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FC76DAD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0C77291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441DCD5" w14:textId="58CC2C48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67ECC337" w14:textId="47BFD719" w:rsidR="00C3763F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79576F34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86B1DAF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8A0804F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24AC979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176669A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12693AF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F2E3D04" w14:textId="77777777" w:rsidR="00C3763F" w:rsidRPr="005A1527" w:rsidRDefault="00C3763F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94A1D93" w14:textId="77777777" w:rsidR="00FB24EB" w:rsidRDefault="00FB24E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0307AD39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34F377F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6900DD5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2F05C9CE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1D264018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3DDA917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721F80C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42B978C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37381269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5DC9DD55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5316B13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0800EF5C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151F7EBD" w14:textId="26EB52E6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BB6B43" w:rsidRPr="005A1527" w14:paraId="444C8578" w14:textId="77777777" w:rsidTr="00AE1CC4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4888D47C" w14:textId="14B375C1" w:rsidR="00BB6B43" w:rsidRPr="005A1527" w:rsidRDefault="00BB6B4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7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: </w:t>
            </w:r>
            <w:r w:rsidR="00E15269" w:rsidRPr="005A1527">
              <w:rPr>
                <w:rFonts w:cstheme="minorHAnsi"/>
                <w:sz w:val="20"/>
                <w:szCs w:val="20"/>
              </w:rPr>
              <w:t>REST</w:t>
            </w:r>
            <w:r w:rsidR="00E15269" w:rsidRPr="005A152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APIs using</w:t>
            </w:r>
            <w:r w:rsidR="00E15269" w:rsidRPr="005A152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Spring</w:t>
            </w:r>
            <w:r w:rsidR="00E15269" w:rsidRPr="005A1527">
              <w:rPr>
                <w:rFonts w:cstheme="minorHAnsi"/>
                <w:spacing w:val="-3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Data</w:t>
            </w:r>
            <w:r w:rsidR="00E15269" w:rsidRPr="005A152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REST</w:t>
            </w:r>
          </w:p>
        </w:tc>
      </w:tr>
      <w:tr w:rsidR="00BB6B43" w:rsidRPr="005A1527" w14:paraId="1F89EE6B" w14:textId="77777777" w:rsidTr="00AE1CC4">
        <w:trPr>
          <w:trHeight w:val="175"/>
        </w:trPr>
        <w:tc>
          <w:tcPr>
            <w:tcW w:w="7083" w:type="dxa"/>
          </w:tcPr>
          <w:p w14:paraId="11E7E965" w14:textId="5722FE6D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785861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4EB11125" w14:textId="77777777" w:rsidR="00FB24EB" w:rsidRPr="005A1527" w:rsidRDefault="00FB24EB" w:rsidP="00FB24EB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585CB629" w14:textId="59F95EA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77C51BE8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Software Setup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36F0CDA6" w14:textId="77777777" w:rsidR="003B171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Troubleshooting and Completed Projects</w:t>
            </w:r>
          </w:p>
          <w:p w14:paraId="5FCC8B64" w14:textId="0D66AC68" w:rsidR="00E15269" w:rsidRPr="005A1527" w:rsidRDefault="00E15269" w:rsidP="003B171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450C5BC3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Micro Services &amp; REST Concepts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62918EB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Spring Data REST In Action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4CF0480D" w14:textId="4F0E382A" w:rsidR="00C3763F" w:rsidRPr="005A1527" w:rsidRDefault="00E15269" w:rsidP="00C3763F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Create a Micro Service REST API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6F8D7B72" w14:textId="77777777" w:rsidR="003B1719" w:rsidRPr="005A1527" w:rsidRDefault="003B1719" w:rsidP="003B171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2182ED4C" w14:textId="1681D21F" w:rsidR="00C3763F" w:rsidRPr="005A1527" w:rsidRDefault="00E15269" w:rsidP="00C3763F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Test the REST APIS Using Postman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7FD42C45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Paging and Sorting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12BE327E" w14:textId="21C5BC9A" w:rsidR="00A422D7" w:rsidRPr="005A1527" w:rsidRDefault="00E15269" w:rsidP="00A422D7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Customizing JSON Serialization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  <w:t xml:space="preserve"> </w:t>
            </w:r>
          </w:p>
          <w:p w14:paraId="79062C2B" w14:textId="77777777" w:rsidR="00464521" w:rsidRPr="005A1527" w:rsidRDefault="00464521" w:rsidP="003B171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1B35730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Implementing Custom Finder Methods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29166B9F" w14:textId="0DF77432" w:rsidR="00FB24EB" w:rsidRPr="005A1527" w:rsidRDefault="00E15269" w:rsidP="00FB24EB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Create Custom Controller Methods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64E60922" w14:textId="77777777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Securing the Micro Service API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61760B4F" w14:textId="05E2E5F6" w:rsidR="00BB6B43" w:rsidRPr="00B64960" w:rsidRDefault="00E15269" w:rsidP="00B64960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Wrap UP</w:t>
            </w:r>
            <w:r w:rsidR="00BB6B43"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89CBA7B" w14:textId="77777777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lastRenderedPageBreak/>
              <w:t>Hands-on Practice Assignments | Quiz/Q&amp;A</w:t>
            </w:r>
          </w:p>
          <w:p w14:paraId="7FAABFEB" w14:textId="7CA952F5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5491A643" w14:textId="17090FD7" w:rsidR="00BB6B43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lastRenderedPageBreak/>
              <w:t>Day</w:t>
            </w:r>
            <w:r w:rsidR="00842442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22</w:t>
            </w:r>
          </w:p>
          <w:p w14:paraId="5B90BD97" w14:textId="77777777" w:rsidR="004A5326" w:rsidRPr="005A1527" w:rsidRDefault="004A5326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2A436F9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0DDD81C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9B86224" w14:textId="6DED665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77BF8F0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14E2D85" w14:textId="1BE2732D" w:rsidR="00BB6B43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3</w:t>
            </w:r>
          </w:p>
          <w:p w14:paraId="15F9FCFE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448C998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2D8AEF5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952504D" w14:textId="3559A0F4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4</w:t>
            </w:r>
          </w:p>
          <w:p w14:paraId="0B9E5B3E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42B6033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415DD07" w14:textId="7CD97311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055B8B5" w14:textId="77777777" w:rsidR="00464521" w:rsidRPr="005A1527" w:rsidRDefault="00464521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F37526B" w14:textId="3F870B4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5</w:t>
            </w:r>
          </w:p>
          <w:p w14:paraId="6F3514F1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2714248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7039F61" w14:textId="530A3B9F" w:rsidR="00A422D7" w:rsidRPr="005A1527" w:rsidRDefault="00A422D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144BD7C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75264357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lastRenderedPageBreak/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57F26634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947ADA3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DDD0A67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3E4D022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C118377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6ED4147" w14:textId="2CD7F70E" w:rsidR="00BB6B43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56EDFA7D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2AF6202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D4F9CFA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245E9C8" w14:textId="742DA215" w:rsidR="00BB6B43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38D322D9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F0F7A30" w14:textId="77777777" w:rsidR="00FB24EB" w:rsidRPr="005A1527" w:rsidRDefault="00FB24E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2A668A5" w14:textId="77777777" w:rsidR="00A422D7" w:rsidRPr="005A1527" w:rsidRDefault="00A422D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6947FA85" w14:textId="77777777" w:rsidR="00C956AB" w:rsidRPr="005A1527" w:rsidRDefault="00C956AB" w:rsidP="00F87751">
            <w:pPr>
              <w:pStyle w:val="CV-TableText"/>
              <w:spacing w:before="0" w:after="0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E146312" w14:textId="77777777" w:rsidR="00C956AB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Yes</w:t>
            </w:r>
          </w:p>
          <w:p w14:paraId="071AAC7B" w14:textId="77777777" w:rsidR="00F87751" w:rsidRDefault="00F87751" w:rsidP="00696B37">
            <w:pPr>
              <w:pStyle w:val="CV-TableText"/>
              <w:spacing w:before="0" w:after="0"/>
              <w:jc w:val="center"/>
              <w:rPr>
                <w:rStyle w:val="CV-Blankstar"/>
                <w:color w:val="E31937" w:themeColor="accent1"/>
              </w:rPr>
            </w:pPr>
          </w:p>
          <w:p w14:paraId="3018BD03" w14:textId="77777777" w:rsidR="00F87751" w:rsidRDefault="00F87751" w:rsidP="00696B37">
            <w:pPr>
              <w:pStyle w:val="CV-TableText"/>
              <w:spacing w:before="0" w:after="0"/>
              <w:jc w:val="center"/>
              <w:rPr>
                <w:rStyle w:val="CV-Blankstar"/>
                <w:color w:val="E31937" w:themeColor="accent1"/>
              </w:rPr>
            </w:pPr>
          </w:p>
          <w:p w14:paraId="1F2668A9" w14:textId="3287E369" w:rsidR="00F87751" w:rsidRPr="005A1527" w:rsidRDefault="00F87751" w:rsidP="00F87751">
            <w:pPr>
              <w:pStyle w:val="CV-TableText"/>
              <w:spacing w:before="0" w:after="0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</w:tc>
      </w:tr>
      <w:tr w:rsidR="00BB6B43" w:rsidRPr="005A1527" w14:paraId="63EFC0EE" w14:textId="77777777" w:rsidTr="00AE1CC4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098C3C3E" w14:textId="655927C5" w:rsidR="00BB6B43" w:rsidRPr="005A1527" w:rsidRDefault="00BB6B4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C53174">
              <w:rPr>
                <w:rFonts w:cstheme="minorHAnsi"/>
                <w:sz w:val="20"/>
                <w:szCs w:val="20"/>
                <w:lang w:val="en-CA"/>
              </w:rPr>
              <w:t>8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:</w:t>
            </w:r>
            <w:r w:rsidR="00E15269" w:rsidRPr="005A1527">
              <w:rPr>
                <w:rFonts w:cstheme="minorHAnsi"/>
                <w:sz w:val="20"/>
                <w:szCs w:val="20"/>
              </w:rPr>
              <w:t xml:space="preserve"> Microservices</w:t>
            </w:r>
            <w:r w:rsidR="00E15269" w:rsidRPr="005A152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Software</w:t>
            </w:r>
            <w:r w:rsidR="00E15269" w:rsidRPr="005A152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Architecture:</w:t>
            </w:r>
            <w:r w:rsidR="00E15269" w:rsidRPr="005A152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Patterns</w:t>
            </w:r>
            <w:r w:rsidR="00E15269" w:rsidRPr="005A1527">
              <w:rPr>
                <w:rFonts w:cstheme="minorHAnsi"/>
                <w:spacing w:val="-2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and</w:t>
            </w:r>
            <w:r w:rsidR="00E15269" w:rsidRPr="005A1527">
              <w:rPr>
                <w:rFonts w:cstheme="minorHAnsi"/>
                <w:spacing w:val="-5"/>
                <w:sz w:val="20"/>
                <w:szCs w:val="20"/>
              </w:rPr>
              <w:t xml:space="preserve"> </w:t>
            </w:r>
            <w:r w:rsidR="00E15269" w:rsidRPr="005A1527">
              <w:rPr>
                <w:rFonts w:cstheme="minorHAnsi"/>
                <w:sz w:val="20"/>
                <w:szCs w:val="20"/>
              </w:rPr>
              <w:t>Techniques</w:t>
            </w:r>
          </w:p>
        </w:tc>
      </w:tr>
      <w:tr w:rsidR="00BB6B43" w:rsidRPr="005A1527" w14:paraId="68207AD7" w14:textId="77777777" w:rsidTr="00AE1CC4">
        <w:trPr>
          <w:trHeight w:val="175"/>
        </w:trPr>
        <w:tc>
          <w:tcPr>
            <w:tcW w:w="7083" w:type="dxa"/>
          </w:tcPr>
          <w:p w14:paraId="0959BDBE" w14:textId="14C72EFE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C956AB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0BF1E561" w14:textId="77777777" w:rsidR="00FB24EB" w:rsidRPr="005A1527" w:rsidRDefault="00FB24EB" w:rsidP="00FB24EB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6CE86588" w14:textId="317FB93B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2A8C013A" w14:textId="5953C343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Codebase Practices</w:t>
            </w:r>
          </w:p>
          <w:p w14:paraId="7D76C3CB" w14:textId="77777777" w:rsidR="003B1719" w:rsidRPr="005A1527" w:rsidRDefault="003B1719" w:rsidP="003B171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2C353F79" w14:textId="558B602F" w:rsidR="00C3763F" w:rsidRPr="005A1527" w:rsidRDefault="00E15269" w:rsidP="00C3763F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Communication</w:t>
            </w:r>
          </w:p>
          <w:p w14:paraId="78543DEF" w14:textId="7E273A8F" w:rsidR="00E15269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Data</w:t>
            </w:r>
          </w:p>
          <w:p w14:paraId="41FE7177" w14:textId="77777777" w:rsidR="003B1719" w:rsidRPr="005A1527" w:rsidRDefault="003B1719" w:rsidP="003B171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6C314EBB" w14:textId="2FC6CA86" w:rsidR="00BB6B43" w:rsidRPr="005A1527" w:rsidRDefault="00E15269" w:rsidP="00E15269">
            <w:pPr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Fault tolerance &amp; Monitoring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4361AB3E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AA64BA7" w14:textId="77777777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18B118EB" w14:textId="0FB2E8F2" w:rsidR="00C956AB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</w:t>
            </w:r>
          </w:p>
        </w:tc>
        <w:tc>
          <w:tcPr>
            <w:tcW w:w="1417" w:type="dxa"/>
          </w:tcPr>
          <w:p w14:paraId="5D159B47" w14:textId="28F9CFCF" w:rsidR="00BB6B43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6</w:t>
            </w:r>
          </w:p>
          <w:p w14:paraId="20F2DD91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02AD74C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6924D5C" w14:textId="77777777" w:rsidR="00BB6B43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E52BF66" w14:textId="77777777" w:rsidR="00696B37" w:rsidRPr="005A1527" w:rsidRDefault="006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5AE9897" w14:textId="06B02B16" w:rsidR="00BB6B43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7</w:t>
            </w:r>
          </w:p>
          <w:p w14:paraId="2A3400E9" w14:textId="2813BFEA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B632C5F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79CE0B3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8B6429C" w14:textId="67D6328D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8</w:t>
            </w:r>
          </w:p>
          <w:p w14:paraId="2620AE5A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C102625" w14:textId="77777777" w:rsidR="00BE1B4B" w:rsidRDefault="00BE1B4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24E8F79" w14:textId="3D92994E" w:rsidR="00BE1B4B" w:rsidRPr="005A1527" w:rsidRDefault="00BE1B4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5AE2EB59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4E6B9FBB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1DBA014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198DC42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5046A445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118D22B" w14:textId="15B00335" w:rsidR="00BB6B43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6B6DA5AD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8304931" w14:textId="77777777" w:rsidR="00BB6B43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2C58BA3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61FAA889" w14:textId="2A944A6B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</w:tc>
      </w:tr>
      <w:tr w:rsidR="00BB6B43" w:rsidRPr="005A1527" w14:paraId="6FE6C735" w14:textId="77777777" w:rsidTr="00AE1CC4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41157999" w14:textId="00942237" w:rsidR="00BB6B43" w:rsidRPr="00215AF7" w:rsidRDefault="00BB6B43" w:rsidP="00215AF7">
            <w:pPr>
              <w:pStyle w:val="CV-TableSubtitle"/>
              <w:spacing w:before="0" w:after="0"/>
              <w:rPr>
                <w:rFonts w:cstheme="minorHAnsi"/>
                <w:sz w:val="20"/>
                <w:szCs w:val="20"/>
                <w:lang w:val="en-CA"/>
              </w:rPr>
            </w:pPr>
            <w:r w:rsidRPr="00215AF7">
              <w:rPr>
                <w:rFonts w:cstheme="minorHAnsi"/>
                <w:sz w:val="20"/>
                <w:szCs w:val="20"/>
                <w:lang w:val="en-CA"/>
              </w:rPr>
              <w:t xml:space="preserve">Module - </w:t>
            </w:r>
            <w:r w:rsidR="00C53174" w:rsidRPr="00215AF7">
              <w:rPr>
                <w:rFonts w:cstheme="minorHAnsi"/>
                <w:sz w:val="20"/>
                <w:szCs w:val="20"/>
                <w:lang w:val="en-CA"/>
              </w:rPr>
              <w:t>9</w:t>
            </w:r>
            <w:r w:rsidRPr="00215AF7">
              <w:rPr>
                <w:rFonts w:cstheme="minorHAnsi"/>
                <w:sz w:val="20"/>
                <w:szCs w:val="20"/>
                <w:lang w:val="en-CA"/>
              </w:rPr>
              <w:t xml:space="preserve">: </w:t>
            </w:r>
            <w:r w:rsidR="00E15269" w:rsidRPr="00215AF7">
              <w:rPr>
                <w:rFonts w:cstheme="minorHAnsi"/>
                <w:sz w:val="20"/>
                <w:szCs w:val="20"/>
              </w:rPr>
              <w:t>DevOps</w:t>
            </w:r>
            <w:r w:rsidR="00E15269" w:rsidRPr="00215AF7">
              <w:rPr>
                <w:rFonts w:cstheme="minorHAnsi"/>
                <w:spacing w:val="-1"/>
                <w:sz w:val="20"/>
                <w:szCs w:val="20"/>
              </w:rPr>
              <w:t xml:space="preserve"> </w:t>
            </w:r>
            <w:r w:rsidR="00E15269" w:rsidRPr="00215AF7">
              <w:rPr>
                <w:rFonts w:cstheme="minorHAnsi"/>
                <w:sz w:val="20"/>
                <w:szCs w:val="20"/>
              </w:rPr>
              <w:t>Basics</w:t>
            </w:r>
          </w:p>
        </w:tc>
      </w:tr>
      <w:tr w:rsidR="00BB6B43" w:rsidRPr="005A1527" w14:paraId="6D864A26" w14:textId="77777777" w:rsidTr="00AE1CC4">
        <w:trPr>
          <w:trHeight w:val="175"/>
        </w:trPr>
        <w:tc>
          <w:tcPr>
            <w:tcW w:w="7083" w:type="dxa"/>
          </w:tcPr>
          <w:p w14:paraId="333DAF2C" w14:textId="040FABCF" w:rsidR="00A37774" w:rsidRPr="005A1527" w:rsidRDefault="00A37774" w:rsidP="00A37774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Refresher to self-paced Topics </w:t>
            </w:r>
            <w:r w:rsidR="00437E47" w:rsidRPr="005A1527">
              <w:rPr>
                <w:rFonts w:cstheme="minorHAnsi"/>
                <w:b/>
                <w:bCs/>
                <w:sz w:val="20"/>
                <w:szCs w:val="20"/>
              </w:rPr>
              <w:t>Hands-on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 Practice</w:t>
            </w:r>
          </w:p>
          <w:p w14:paraId="71F7EE46" w14:textId="77777777" w:rsidR="00A37774" w:rsidRPr="005A1527" w:rsidRDefault="00A37774" w:rsidP="00E1526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770A8544" w14:textId="4FBBC817" w:rsidR="00E15269" w:rsidRPr="005A1527" w:rsidRDefault="00E15269" w:rsidP="00E1526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Docker:</w:t>
            </w:r>
          </w:p>
          <w:p w14:paraId="69A77E4F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59A5793C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Commands</w:t>
            </w:r>
          </w:p>
          <w:p w14:paraId="3C28D926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Run</w:t>
            </w:r>
          </w:p>
          <w:p w14:paraId="061F654B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Images</w:t>
            </w:r>
          </w:p>
          <w:p w14:paraId="7D7DA397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Compose</w:t>
            </w:r>
          </w:p>
          <w:p w14:paraId="57F9E4A5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Registry</w:t>
            </w:r>
          </w:p>
          <w:p w14:paraId="28C57379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Engine, Storage and Networking</w:t>
            </w:r>
          </w:p>
          <w:p w14:paraId="39EBA127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Docker on Mac &amp; Windows</w:t>
            </w:r>
          </w:p>
          <w:p w14:paraId="1F9237DA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Container Orchestration - Docker Swarm &amp; Kubernetes</w:t>
            </w:r>
          </w:p>
          <w:p w14:paraId="47756223" w14:textId="77777777" w:rsidR="00E15269" w:rsidRPr="005A1527" w:rsidRDefault="00E15269" w:rsidP="00E15269">
            <w:pPr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Conclusion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ab/>
            </w:r>
          </w:p>
          <w:p w14:paraId="0C108F8D" w14:textId="77777777" w:rsidR="00437E47" w:rsidRPr="005A1527" w:rsidRDefault="00437E47" w:rsidP="00437E47">
            <w:pPr>
              <w:shd w:val="clear" w:color="auto" w:fill="FBFEF9"/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494AE92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Kubernetes:</w:t>
            </w:r>
          </w:p>
          <w:p w14:paraId="56F9C305" w14:textId="77777777" w:rsidR="00E15269" w:rsidRPr="005A1527" w:rsidRDefault="00E15269" w:rsidP="00E15269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Introduction</w:t>
            </w:r>
          </w:p>
          <w:p w14:paraId="46BB888F" w14:textId="77777777" w:rsidR="00E15269" w:rsidRPr="005A1527" w:rsidRDefault="00E15269" w:rsidP="00E15269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Kubernetes Overview</w:t>
            </w:r>
          </w:p>
          <w:p w14:paraId="20E6BD43" w14:textId="3729AEBF" w:rsidR="00A37774" w:rsidRPr="005A1527" w:rsidRDefault="00E15269" w:rsidP="00A37774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Setup Kubernetes</w:t>
            </w:r>
          </w:p>
          <w:p w14:paraId="0041FBE8" w14:textId="77777777" w:rsidR="00E15269" w:rsidRPr="005A1527" w:rsidRDefault="00E15269" w:rsidP="00E15269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Kubernetes Concepts</w:t>
            </w:r>
          </w:p>
          <w:p w14:paraId="7E699F8F" w14:textId="77777777" w:rsidR="00E15269" w:rsidRPr="005A1527" w:rsidRDefault="00E15269" w:rsidP="00E15269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YAML Introduction</w:t>
            </w:r>
          </w:p>
          <w:p w14:paraId="351B3E91" w14:textId="09E1F0B3" w:rsidR="00E15269" w:rsidRPr="005A1527" w:rsidRDefault="00E15269" w:rsidP="00E15269">
            <w:pPr>
              <w:numPr>
                <w:ilvl w:val="0"/>
                <w:numId w:val="14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Kubernetes Concepts - PODs, </w:t>
            </w:r>
            <w:r w:rsidR="00D74364" w:rsidRPr="005A1527">
              <w:rPr>
                <w:rFonts w:cstheme="minorHAnsi"/>
                <w:sz w:val="20"/>
                <w:szCs w:val="20"/>
                <w:lang w:val="en-CA"/>
              </w:rPr>
              <w:t>Replica Sets</w:t>
            </w:r>
          </w:p>
          <w:p w14:paraId="713C0E13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</w:p>
          <w:p w14:paraId="27F4E118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Deployments</w:t>
            </w:r>
          </w:p>
          <w:p w14:paraId="786C28A9" w14:textId="77777777" w:rsidR="00E15269" w:rsidRPr="005A1527" w:rsidRDefault="00E15269" w:rsidP="00E15269">
            <w:pPr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Networking in Kubernetes</w:t>
            </w:r>
          </w:p>
          <w:p w14:paraId="6860DE84" w14:textId="77777777" w:rsidR="00E15269" w:rsidRPr="005A1527" w:rsidRDefault="00E15269" w:rsidP="00E15269">
            <w:pPr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Services</w:t>
            </w:r>
          </w:p>
          <w:p w14:paraId="78C89E93" w14:textId="77777777" w:rsidR="00E15269" w:rsidRPr="005A1527" w:rsidRDefault="00E15269" w:rsidP="00E15269">
            <w:pPr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Conclusion</w:t>
            </w:r>
          </w:p>
          <w:p w14:paraId="70569B63" w14:textId="3BBF81CB" w:rsidR="00C956AB" w:rsidRPr="005C5806" w:rsidRDefault="00E15269" w:rsidP="005C5806">
            <w:pPr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Appendix - Setup Multi Node cluster using </w:t>
            </w:r>
            <w:proofErr w:type="spellStart"/>
            <w:r w:rsidRPr="005A1527">
              <w:rPr>
                <w:rFonts w:cstheme="minorHAnsi"/>
                <w:sz w:val="20"/>
                <w:szCs w:val="20"/>
                <w:lang w:val="en-CA"/>
              </w:rPr>
              <w:t>Kubeadm</w:t>
            </w:r>
            <w:proofErr w:type="spellEnd"/>
          </w:p>
          <w:p w14:paraId="2C6BB279" w14:textId="77777777" w:rsidR="00C956AB" w:rsidRPr="005A1527" w:rsidRDefault="00C956AB" w:rsidP="00E1526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9449558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Ansible</w:t>
            </w:r>
          </w:p>
          <w:p w14:paraId="172235C0" w14:textId="77777777" w:rsidR="00E15269" w:rsidRPr="005A1527" w:rsidRDefault="00E15269" w:rsidP="00E1526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Course Overview</w:t>
            </w:r>
          </w:p>
          <w:p w14:paraId="1E53A71F" w14:textId="77777777" w:rsidR="00E15269" w:rsidRPr="005A1527" w:rsidRDefault="00E15269" w:rsidP="00E1526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DevOps Principles and the Role of the Ansible</w:t>
            </w:r>
          </w:p>
          <w:p w14:paraId="2E5CCD81" w14:textId="2FDCDE4B" w:rsidR="00E15269" w:rsidRPr="005A1527" w:rsidRDefault="00E15269" w:rsidP="00E1526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Ansible Components</w:t>
            </w:r>
          </w:p>
          <w:p w14:paraId="4748C28E" w14:textId="77777777" w:rsidR="00E15269" w:rsidRPr="005A1527" w:rsidRDefault="00E15269" w:rsidP="00E15269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FE6666A" w14:textId="77777777" w:rsidR="00BB6B43" w:rsidRPr="005A1527" w:rsidRDefault="00BB6B43" w:rsidP="00AE1CC4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>Hands-on Practice Assignments | Quiz/Q&amp;A</w:t>
            </w:r>
          </w:p>
          <w:p w14:paraId="41F66980" w14:textId="77777777" w:rsidR="005C5806" w:rsidRDefault="00BB6B43" w:rsidP="00942BA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Post assessment (MCQ -&gt; Scenario based conceptional) - </w:t>
            </w:r>
            <w:r w:rsidR="00596B37" w:rsidRPr="005A1527">
              <w:rPr>
                <w:rFonts w:cstheme="minorHAnsi"/>
                <w:b/>
                <w:bCs/>
                <w:sz w:val="20"/>
                <w:szCs w:val="20"/>
              </w:rPr>
              <w:t>4</w:t>
            </w:r>
            <w:r w:rsidRPr="005A1527">
              <w:rPr>
                <w:rFonts w:cstheme="minorHAnsi"/>
                <w:b/>
                <w:bCs/>
                <w:sz w:val="20"/>
                <w:szCs w:val="20"/>
              </w:rPr>
              <w:t xml:space="preserve">0 </w:t>
            </w:r>
            <w:r w:rsidR="005A1527" w:rsidRPr="005A1527">
              <w:rPr>
                <w:rFonts w:cstheme="minorHAnsi"/>
                <w:b/>
                <w:bCs/>
                <w:sz w:val="20"/>
                <w:szCs w:val="20"/>
              </w:rPr>
              <w:t>Questions.</w:t>
            </w:r>
          </w:p>
          <w:p w14:paraId="56DED4F5" w14:textId="77777777" w:rsidR="00F87751" w:rsidRDefault="00F87751" w:rsidP="00942BA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4F3DBEB" w14:textId="6C9CCFDA" w:rsidR="00B64960" w:rsidRPr="005A1527" w:rsidRDefault="00B64960" w:rsidP="00942BA9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3E87B12E" w14:textId="46A50BBC" w:rsidR="00BB6B43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Day 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8</w:t>
            </w:r>
          </w:p>
          <w:p w14:paraId="602957CE" w14:textId="2D1A6B34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98F7CE9" w14:textId="40B7DA60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84165A5" w14:textId="2FE563CD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E3288CA" w14:textId="43B674A4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9A58774" w14:textId="6E4A38BE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06FB56E" w14:textId="488FFFB9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7522FFA" w14:textId="07076683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1F45727" w14:textId="55C04969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CCD1D9B" w14:textId="73F5A2B1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16F42E8" w14:textId="1466999F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F202C59" w14:textId="5052260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9EAD4B0" w14:textId="6D6A32B2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E27C662" w14:textId="597A7BF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AF29F14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3C1138C" w14:textId="15BCFF73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2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9</w:t>
            </w:r>
          </w:p>
          <w:p w14:paraId="227DC242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B7FF519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508177A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88CED89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F78B612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589865B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09EBD1D" w14:textId="58CD8EC4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2C3E134" w14:textId="25AE5601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30</w:t>
            </w:r>
          </w:p>
          <w:p w14:paraId="6EF3F292" w14:textId="1FADBE82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7723141" w14:textId="22D87503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EF35A1E" w14:textId="77777777" w:rsidR="00C956AB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A2EDFB1" w14:textId="77777777" w:rsidR="00696B37" w:rsidRPr="005A1527" w:rsidRDefault="006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D972287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984CD17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C942817" w14:textId="3A8F99E6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F87751">
              <w:rPr>
                <w:rFonts w:cstheme="minorHAnsi"/>
                <w:sz w:val="20"/>
                <w:szCs w:val="20"/>
                <w:lang w:val="en-CA"/>
              </w:rPr>
              <w:t>31</w:t>
            </w:r>
          </w:p>
          <w:p w14:paraId="76A4F9F0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215704A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B818359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298DD93" w14:textId="77777777" w:rsidR="00BB6B43" w:rsidRPr="005A1527" w:rsidRDefault="00BB6B43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3AC8C95" w14:textId="09913C78" w:rsidR="00A37774" w:rsidRPr="005A1527" w:rsidRDefault="00A37774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6D9A2CCF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4EB5E4A1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310CFD4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2701BB9A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886D6A5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7E5274C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D2160A7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485E2E6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F5E71B1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53C4880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4B62EFD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EDA38E9" w14:textId="77777777" w:rsidR="00BB6B43" w:rsidRPr="005A1527" w:rsidRDefault="00BB6B43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1CC44F4D" w14:textId="77777777" w:rsidR="00A37774" w:rsidRPr="005A1527" w:rsidRDefault="00A3777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59F6D37" w14:textId="77777777" w:rsidR="00A37774" w:rsidRPr="005A1527" w:rsidRDefault="00A3777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7DAFA17A" w14:textId="77777777" w:rsidR="00A37774" w:rsidRPr="005A1527" w:rsidRDefault="00A3777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E727F93" w14:textId="15F7C649" w:rsidR="00A37774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5F290D7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4CB2CC08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741AE14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39BBFBA5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AB3050C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4941E61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0E24590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0894B8A" w14:textId="0E23D8BC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41585828" w14:textId="77777777" w:rsidR="00A37774" w:rsidRPr="005A1527" w:rsidRDefault="00A3777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18C759C4" w14:textId="4CC2AFDF" w:rsidR="00097159" w:rsidRPr="005A1527" w:rsidRDefault="00097159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3E1DC92" w14:textId="6AD7AFB8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6F7D0826" w14:textId="2AAE7FA2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3633E00" w14:textId="114E38CE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0E5F029" w14:textId="103B06A6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437AD929" w14:textId="103E517B" w:rsidR="00C956AB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5609A4E7" w14:textId="4B08120D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0FA9584A" w14:textId="6EACC102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7475576B" w14:textId="54A7A113" w:rsidR="00C956AB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</w:pPr>
          </w:p>
          <w:p w14:paraId="3C358D9B" w14:textId="41D202C0" w:rsidR="00A37774" w:rsidRPr="005A1527" w:rsidRDefault="00A37774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</w:tc>
      </w:tr>
      <w:tr w:rsidR="00942BA9" w:rsidRPr="005A1527" w14:paraId="07EB23A9" w14:textId="77777777" w:rsidTr="00C35865">
        <w:trPr>
          <w:trHeight w:val="18"/>
        </w:trPr>
        <w:tc>
          <w:tcPr>
            <w:tcW w:w="10246" w:type="dxa"/>
            <w:gridSpan w:val="3"/>
            <w:shd w:val="clear" w:color="auto" w:fill="927DD6" w:themeFill="accent3" w:themeFillTint="99"/>
            <w:hideMark/>
          </w:tcPr>
          <w:p w14:paraId="40D6B504" w14:textId="161C7AC7" w:rsidR="00942BA9" w:rsidRPr="005A1527" w:rsidRDefault="00942BA9" w:rsidP="00215A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lastRenderedPageBreak/>
              <w:t xml:space="preserve">Module </w:t>
            </w:r>
            <w:r w:rsidR="009E3EFE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–</w:t>
            </w:r>
            <w:r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</w:t>
            </w:r>
            <w:r w:rsidR="00C956AB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(10 </w:t>
            </w:r>
            <w:r w:rsidR="005A1527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H</w:t>
            </w:r>
            <w:r w:rsidR="00C956AB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alf a</w:t>
            </w:r>
            <w:r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</w:t>
            </w:r>
            <w:r w:rsidR="00C956AB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d</w:t>
            </w:r>
            <w:r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ays</w:t>
            </w:r>
            <w:r w:rsidR="00C956AB"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>)</w:t>
            </w:r>
            <w:r w:rsidRPr="005A1527">
              <w:rPr>
                <w:rFonts w:cstheme="minorHAnsi"/>
                <w:b/>
                <w:color w:val="FFFFFF" w:themeColor="background1"/>
                <w:sz w:val="20"/>
                <w:szCs w:val="20"/>
                <w:lang w:val="en-CA"/>
              </w:rPr>
              <w:t xml:space="preserve"> Capstone Project Assessments:</w:t>
            </w:r>
          </w:p>
        </w:tc>
      </w:tr>
      <w:tr w:rsidR="00942BA9" w:rsidRPr="005A1527" w14:paraId="70F8B719" w14:textId="77777777" w:rsidTr="00CA71A0">
        <w:trPr>
          <w:trHeight w:val="3176"/>
        </w:trPr>
        <w:tc>
          <w:tcPr>
            <w:tcW w:w="7083" w:type="dxa"/>
          </w:tcPr>
          <w:p w14:paraId="50308F55" w14:textId="0CCA57D2" w:rsidR="00596B37" w:rsidRPr="005A1527" w:rsidRDefault="00596B37" w:rsidP="00942BA9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  <w:t>Project Assessments (</w:t>
            </w:r>
            <w:r w:rsidR="003B1719" w:rsidRPr="005A1527"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  <w:t>10</w:t>
            </w:r>
            <w:r w:rsidRPr="005A1527"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  <w:t xml:space="preserve"> </w:t>
            </w:r>
            <w:r w:rsidR="005A1527" w:rsidRPr="005A1527"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  <w:t xml:space="preserve">Half </w:t>
            </w:r>
            <w:r w:rsidRPr="005A1527"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  <w:t>Days Capstone)</w:t>
            </w:r>
          </w:p>
          <w:p w14:paraId="06686AC2" w14:textId="77777777" w:rsidR="00596B37" w:rsidRPr="005A1527" w:rsidRDefault="00596B37" w:rsidP="00942BA9">
            <w:pPr>
              <w:spacing w:after="0" w:line="240" w:lineRule="auto"/>
              <w:rPr>
                <w:rFonts w:cstheme="minorHAnsi"/>
                <w:b/>
                <w:color w:val="000000" w:themeColor="text1"/>
                <w:sz w:val="20"/>
                <w:szCs w:val="20"/>
                <w:lang w:val="en-CA"/>
              </w:rPr>
            </w:pPr>
          </w:p>
          <w:p w14:paraId="2090B558" w14:textId="06B7B1E7" w:rsidR="00942BA9" w:rsidRPr="005A1527" w:rsidRDefault="00942BA9" w:rsidP="00942BA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1</w:t>
            </w: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ab/>
            </w:r>
          </w:p>
          <w:p w14:paraId="6A89BAD9" w14:textId="611B2311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Bootstrap, Git &amp; </w:t>
            </w:r>
            <w:r w:rsidR="005A1527" w:rsidRPr="005A1527">
              <w:rPr>
                <w:rFonts w:cstheme="minorHAnsi"/>
                <w:sz w:val="20"/>
                <w:szCs w:val="20"/>
                <w:lang w:val="en-CA"/>
              </w:rPr>
              <w:t>GitHub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, Nodejs</w:t>
            </w:r>
          </w:p>
          <w:p w14:paraId="17110D62" w14:textId="77777777" w:rsidR="005A1527" w:rsidRPr="005A1527" w:rsidRDefault="005A1527" w:rsidP="005A152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605F020B" w14:textId="77777777" w:rsidR="00596B37" w:rsidRPr="005A1527" w:rsidRDefault="00596B3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0D1F46B" w14:textId="77777777" w:rsidR="00942BA9" w:rsidRPr="005A1527" w:rsidRDefault="00942BA9" w:rsidP="00942BA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2</w:t>
            </w:r>
            <w:r w:rsidRPr="005A1527">
              <w:rPr>
                <w:rFonts w:cstheme="minorHAnsi"/>
                <w:sz w:val="20"/>
                <w:szCs w:val="20"/>
              </w:rPr>
              <w:tab/>
            </w:r>
          </w:p>
          <w:p w14:paraId="519A81B0" w14:textId="1ED292C5" w:rsidR="00942BA9" w:rsidRPr="005A1527" w:rsidRDefault="00334D3E" w:rsidP="005A1527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MYSQL</w:t>
            </w:r>
          </w:p>
          <w:p w14:paraId="0E4B70FE" w14:textId="77777777" w:rsidR="005A1527" w:rsidRPr="005A1527" w:rsidRDefault="005A1527" w:rsidP="005A152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7647EB3E" w14:textId="77777777" w:rsidR="00596B37" w:rsidRPr="005A1527" w:rsidRDefault="00596B3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2F6E2E75" w14:textId="77777777" w:rsidR="00942BA9" w:rsidRPr="005A1527" w:rsidRDefault="00942BA9" w:rsidP="00942BA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3</w:t>
            </w: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ab/>
            </w:r>
          </w:p>
          <w:p w14:paraId="30F8F919" w14:textId="2682D6E8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Express, typescript</w:t>
            </w:r>
          </w:p>
          <w:p w14:paraId="047B4306" w14:textId="77777777" w:rsidR="005A1527" w:rsidRPr="005A1527" w:rsidRDefault="005A1527" w:rsidP="005A152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5D770D95" w14:textId="77777777" w:rsidR="00596B37" w:rsidRPr="005A1527" w:rsidRDefault="00596B3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6570E6A5" w14:textId="374D2B4C" w:rsidR="005A1527" w:rsidRPr="005A1527" w:rsidRDefault="00942BA9" w:rsidP="00942BA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4</w:t>
            </w:r>
            <w:r w:rsidRPr="005A1527">
              <w:rPr>
                <w:rFonts w:cstheme="minorHAnsi"/>
                <w:sz w:val="20"/>
                <w:szCs w:val="20"/>
              </w:rPr>
              <w:tab/>
            </w:r>
          </w:p>
          <w:p w14:paraId="7157258F" w14:textId="59A14B06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Angular</w:t>
            </w:r>
          </w:p>
          <w:p w14:paraId="7715BE42" w14:textId="597A53EA" w:rsidR="00596B37" w:rsidRPr="005A1527" w:rsidRDefault="00596B3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4F22D6C" w14:textId="77777777" w:rsidR="005A1527" w:rsidRPr="005A1527" w:rsidRDefault="005A152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748D0C4" w14:textId="50FD9171" w:rsidR="00942BA9" w:rsidRPr="005A1527" w:rsidRDefault="00942BA9" w:rsidP="00942BA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5</w:t>
            </w:r>
          </w:p>
          <w:p w14:paraId="7F7DC5BE" w14:textId="1D5F9811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Maven, Spring</w:t>
            </w:r>
            <w:r w:rsidR="00596B37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framework, Spring</w:t>
            </w:r>
            <w:r w:rsidR="00596B37" w:rsidRPr="005A1527">
              <w:rPr>
                <w:rFonts w:cstheme="minorHAnsi"/>
                <w:sz w:val="20"/>
                <w:szCs w:val="20"/>
                <w:lang w:val="en-CA"/>
              </w:rPr>
              <w:t xml:space="preserve"> 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boot</w:t>
            </w:r>
            <w:r w:rsidR="00D0570D" w:rsidRPr="005A1527">
              <w:rPr>
                <w:rFonts w:cstheme="minorHAnsi"/>
                <w:sz w:val="20"/>
                <w:szCs w:val="20"/>
                <w:lang w:val="en-CA"/>
              </w:rPr>
              <w:t>.</w:t>
            </w:r>
          </w:p>
          <w:p w14:paraId="47F6998D" w14:textId="6C676774" w:rsidR="00596B37" w:rsidRPr="005A1527" w:rsidRDefault="00596B37" w:rsidP="00596B3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55F8C7A6" w14:textId="77777777" w:rsidR="005A1527" w:rsidRPr="005A1527" w:rsidRDefault="005A1527" w:rsidP="00596B3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1718025C" w14:textId="12B27639" w:rsidR="00942BA9" w:rsidRPr="005A1527" w:rsidRDefault="00942BA9" w:rsidP="00942BA9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6</w:t>
            </w:r>
            <w:r w:rsidRPr="005A1527">
              <w:rPr>
                <w:rFonts w:cstheme="minorHAnsi"/>
                <w:sz w:val="20"/>
                <w:szCs w:val="20"/>
              </w:rPr>
              <w:tab/>
            </w:r>
            <w:r w:rsidR="003B1719" w:rsidRPr="005A152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F1F5279" w14:textId="22109906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Rest </w:t>
            </w:r>
            <w:r w:rsidR="005A1527" w:rsidRPr="005A1527">
              <w:rPr>
                <w:rFonts w:cstheme="minorHAnsi"/>
                <w:sz w:val="20"/>
                <w:szCs w:val="20"/>
                <w:lang w:val="en-CA"/>
              </w:rPr>
              <w:t>API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, Microservices</w:t>
            </w:r>
            <w:r w:rsidR="00D0570D" w:rsidRPr="005A1527">
              <w:rPr>
                <w:rFonts w:cstheme="minorHAnsi"/>
                <w:sz w:val="20"/>
                <w:szCs w:val="20"/>
                <w:lang w:val="en-CA"/>
              </w:rPr>
              <w:t>.</w:t>
            </w:r>
          </w:p>
          <w:p w14:paraId="0D9EBBB4" w14:textId="77777777" w:rsidR="005A1527" w:rsidRPr="005A1527" w:rsidRDefault="005A1527" w:rsidP="005A1527">
            <w:pPr>
              <w:spacing w:after="0" w:line="240" w:lineRule="auto"/>
              <w:ind w:left="720"/>
              <w:rPr>
                <w:rFonts w:cstheme="minorHAnsi"/>
                <w:sz w:val="20"/>
                <w:szCs w:val="20"/>
                <w:lang w:val="en-CA"/>
              </w:rPr>
            </w:pPr>
          </w:p>
          <w:p w14:paraId="3EB31F01" w14:textId="77777777" w:rsidR="00596B37" w:rsidRPr="005A1527" w:rsidRDefault="00596B37" w:rsidP="00596B3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FABB7A3" w14:textId="4A5437B1" w:rsidR="00942BA9" w:rsidRPr="005A1527" w:rsidRDefault="00942BA9" w:rsidP="00942BA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7</w:t>
            </w: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ab/>
            </w:r>
          </w:p>
          <w:p w14:paraId="39B0AD39" w14:textId="09C9DD09" w:rsidR="00942BA9" w:rsidRPr="005A1527" w:rsidRDefault="00942BA9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DevOps Basics (Docker, Kubernetes, Ansible, CI/CD)</w:t>
            </w:r>
          </w:p>
          <w:p w14:paraId="20316987" w14:textId="77777777" w:rsidR="005A1527" w:rsidRPr="005A1527" w:rsidRDefault="005A1527" w:rsidP="005A1527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39AF1DD8" w14:textId="77777777" w:rsidR="00D0570D" w:rsidRPr="005A1527" w:rsidRDefault="00D0570D" w:rsidP="00D0570D">
            <w:pPr>
              <w:spacing w:after="0" w:line="240" w:lineRule="auto"/>
              <w:rPr>
                <w:rFonts w:cstheme="minorHAnsi"/>
                <w:sz w:val="20"/>
                <w:szCs w:val="20"/>
                <w:lang w:val="en-CA"/>
              </w:rPr>
            </w:pPr>
          </w:p>
          <w:p w14:paraId="49F248B6" w14:textId="14562A43" w:rsidR="00942BA9" w:rsidRPr="005A1527" w:rsidRDefault="00942BA9" w:rsidP="00942BA9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b/>
                <w:bCs/>
                <w:sz w:val="20"/>
                <w:szCs w:val="20"/>
                <w:lang w:val="en-CA"/>
              </w:rPr>
              <w:t>Assessment 8</w:t>
            </w:r>
          </w:p>
          <w:p w14:paraId="6EDC4242" w14:textId="07BC8B24" w:rsidR="00942BA9" w:rsidRPr="005A1527" w:rsidRDefault="00D0570D" w:rsidP="00942BA9">
            <w:pPr>
              <w:numPr>
                <w:ilvl w:val="0"/>
                <w:numId w:val="16"/>
              </w:num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>Full Stack</w:t>
            </w:r>
            <w:r w:rsidR="00942BA9" w:rsidRPr="005A1527">
              <w:rPr>
                <w:rFonts w:cstheme="minorHAnsi"/>
                <w:sz w:val="20"/>
                <w:szCs w:val="20"/>
                <w:lang w:val="en-CA"/>
              </w:rPr>
              <w:t xml:space="preserve"> Development</w:t>
            </w:r>
            <w:r w:rsidRPr="005A1527">
              <w:rPr>
                <w:rFonts w:cstheme="minorHAnsi"/>
                <w:sz w:val="20"/>
                <w:szCs w:val="20"/>
                <w:lang w:val="en-CA"/>
              </w:rPr>
              <w:t>.</w:t>
            </w:r>
          </w:p>
        </w:tc>
        <w:tc>
          <w:tcPr>
            <w:tcW w:w="1417" w:type="dxa"/>
          </w:tcPr>
          <w:p w14:paraId="1759420D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DCC7DB2" w14:textId="56479A21" w:rsidR="00942BA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1</w:t>
            </w:r>
          </w:p>
          <w:p w14:paraId="68FEFBB7" w14:textId="77777777" w:rsidR="00942BA9" w:rsidRPr="005A1527" w:rsidRDefault="00942BA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0172E66B" w14:textId="79B6B48E" w:rsidR="00596B37" w:rsidRPr="005A1527" w:rsidRDefault="005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899B3F7" w14:textId="77777777" w:rsidR="00596B37" w:rsidRPr="005A1527" w:rsidRDefault="00596B3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6E099665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1E0FED1" w14:textId="043B3269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2</w:t>
            </w:r>
          </w:p>
          <w:p w14:paraId="76A609FD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FEF3609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F29ED6C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F1C3C0E" w14:textId="7F3A6B0E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3</w:t>
            </w:r>
          </w:p>
          <w:p w14:paraId="691DC48F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50352CC3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5AF32D7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0ADA1EA" w14:textId="07C6EE43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4</w:t>
            </w:r>
          </w:p>
          <w:p w14:paraId="49A4405F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E3AAE91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A012878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78A47D5" w14:textId="5D3E4C4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5</w:t>
            </w:r>
          </w:p>
          <w:p w14:paraId="281FE7EA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B458CEA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230FD04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4B293604" w14:textId="19C553EA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6</w:t>
            </w:r>
          </w:p>
          <w:p w14:paraId="6B9D123F" w14:textId="4410048B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58B2F26" w14:textId="77777777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0536D0B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6673809" w14:textId="7A525BE8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7 &amp; 8</w:t>
            </w:r>
          </w:p>
          <w:p w14:paraId="388CD064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17AF826" w14:textId="77777777" w:rsidR="00C956AB" w:rsidRPr="005A1527" w:rsidRDefault="00C956AB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75FD15F9" w14:textId="449CC253" w:rsidR="005A1527" w:rsidRPr="005A1527" w:rsidRDefault="005A1527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15C84031" w14:textId="22AA2FEB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  <w:r w:rsidRPr="005A1527">
              <w:rPr>
                <w:rFonts w:cstheme="minorHAnsi"/>
                <w:sz w:val="20"/>
                <w:szCs w:val="20"/>
                <w:lang w:val="en-CA"/>
              </w:rPr>
              <w:t xml:space="preserve">Day </w:t>
            </w:r>
            <w:r w:rsidR="00464521" w:rsidRPr="005A1527">
              <w:rPr>
                <w:rFonts w:cstheme="minorHAnsi"/>
                <w:sz w:val="20"/>
                <w:szCs w:val="20"/>
                <w:lang w:val="en-CA"/>
              </w:rPr>
              <w:t>9 &amp; 10</w:t>
            </w:r>
          </w:p>
          <w:p w14:paraId="7D83F051" w14:textId="77777777" w:rsidR="003B1719" w:rsidRPr="005A1527" w:rsidRDefault="003B171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377F1E10" w14:textId="77777777" w:rsidR="00942BA9" w:rsidRPr="005A1527" w:rsidRDefault="00942BA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  <w:p w14:paraId="22B12582" w14:textId="5506CD40" w:rsidR="00942BA9" w:rsidRPr="005A1527" w:rsidRDefault="00942BA9" w:rsidP="00215AF7">
            <w:pPr>
              <w:pStyle w:val="CV-TableText"/>
              <w:spacing w:before="0" w:after="0"/>
              <w:jc w:val="center"/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1746" w:type="dxa"/>
          </w:tcPr>
          <w:p w14:paraId="1FF11958" w14:textId="77777777" w:rsidR="005A1527" w:rsidRPr="005A1527" w:rsidRDefault="005A152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6F3CB998" w14:textId="71CB510B" w:rsidR="00596B37" w:rsidRPr="005A1527" w:rsidRDefault="00C956AB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  <w:t>Y</w:t>
            </w:r>
            <w:r w:rsidRPr="005A1527"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</w:rPr>
              <w:t>es</w:t>
            </w:r>
          </w:p>
          <w:p w14:paraId="4933E685" w14:textId="77777777" w:rsidR="00942BA9" w:rsidRDefault="00942BA9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3783F65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68496D9B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3EA9A0EE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067D265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0162B1DC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44CEEC4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36743BF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546F6963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71ABC618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2F83B820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0411E5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50790245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69ED58C9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687E92F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</w:rPr>
            </w:pPr>
          </w:p>
          <w:p w14:paraId="4B4C5559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3CC546E1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79792A3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2328CD25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50053372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2090B1BE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0985EDE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5C48267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2487EE66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380C729A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0DFC18AF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412A0855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56134194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</w:pPr>
            <w:r w:rsidRPr="005A1527">
              <w:rPr>
                <w:rStyle w:val="CV-Highlightstar"/>
                <w:rFonts w:asciiTheme="minorHAnsi" w:hAnsiTheme="minorHAnsi" w:cstheme="minorHAnsi"/>
                <w:sz w:val="20"/>
                <w:szCs w:val="20"/>
              </w:rPr>
              <w:t>Yes</w:t>
            </w:r>
          </w:p>
          <w:p w14:paraId="7741861D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  <w:p w14:paraId="7D0C3341" w14:textId="77777777" w:rsidR="00696B3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sz w:val="20"/>
                <w:szCs w:val="20"/>
                <w:lang w:val="en-CA"/>
              </w:rPr>
            </w:pPr>
          </w:p>
          <w:p w14:paraId="0F3B4CA9" w14:textId="6C197A79" w:rsidR="00696B37" w:rsidRPr="005A1527" w:rsidRDefault="00696B37" w:rsidP="00696B37">
            <w:pPr>
              <w:pStyle w:val="CV-TableText"/>
              <w:spacing w:before="0" w:after="0"/>
              <w:jc w:val="center"/>
              <w:rPr>
                <w:rStyle w:val="CV-Blankstar"/>
                <w:rFonts w:asciiTheme="minorHAnsi" w:hAnsiTheme="minorHAnsi" w:cstheme="minorHAnsi"/>
                <w:color w:val="E31937" w:themeColor="accent1"/>
                <w:sz w:val="20"/>
                <w:szCs w:val="20"/>
                <w:lang w:val="en-CA"/>
              </w:rPr>
            </w:pPr>
          </w:p>
        </w:tc>
      </w:tr>
      <w:bookmarkEnd w:id="2"/>
    </w:tbl>
    <w:p w14:paraId="63A04833" w14:textId="77777777" w:rsidR="00AE08DA" w:rsidRDefault="00AE08DA" w:rsidP="00E734BB">
      <w:pPr>
        <w:pStyle w:val="FootnoteText"/>
        <w:tabs>
          <w:tab w:val="left" w:pos="5580"/>
        </w:tabs>
        <w:spacing w:after="0"/>
        <w:rPr>
          <w:rFonts w:cstheme="minorHAnsi"/>
          <w:lang w:val="en-CA"/>
        </w:rPr>
      </w:pPr>
    </w:p>
    <w:p w14:paraId="46C1E1F6" w14:textId="77777777" w:rsidR="00AE08DA" w:rsidRDefault="00AE08DA" w:rsidP="00E734BB">
      <w:pPr>
        <w:pStyle w:val="FootnoteText"/>
        <w:tabs>
          <w:tab w:val="left" w:pos="5580"/>
        </w:tabs>
        <w:spacing w:after="0"/>
        <w:rPr>
          <w:rFonts w:cstheme="minorHAnsi"/>
          <w:lang w:val="en-CA"/>
        </w:rPr>
      </w:pPr>
    </w:p>
    <w:p w14:paraId="6D238CBE" w14:textId="77777777" w:rsidR="00AE08DA" w:rsidRDefault="00AE08DA" w:rsidP="00E734BB">
      <w:pPr>
        <w:pStyle w:val="FootnoteText"/>
        <w:tabs>
          <w:tab w:val="left" w:pos="5580"/>
        </w:tabs>
        <w:spacing w:after="0"/>
        <w:rPr>
          <w:rFonts w:cstheme="minorHAnsi"/>
          <w:lang w:val="en-CA"/>
        </w:rPr>
      </w:pPr>
    </w:p>
    <w:p w14:paraId="4F540FFF" w14:textId="035BCF84" w:rsidR="001F0400" w:rsidRPr="000811CD" w:rsidRDefault="001F0400" w:rsidP="00E734BB">
      <w:pPr>
        <w:pStyle w:val="FootnoteText"/>
        <w:tabs>
          <w:tab w:val="left" w:pos="5580"/>
        </w:tabs>
        <w:spacing w:after="0"/>
        <w:rPr>
          <w:rFonts w:cstheme="minorHAnsi"/>
          <w:lang w:val="en-CA"/>
        </w:rPr>
      </w:pPr>
      <w:r w:rsidRPr="000811CD">
        <w:rPr>
          <w:rFonts w:cstheme="minorHAnsi"/>
          <w:lang w:val="en-CA"/>
        </w:rPr>
        <w:tab/>
      </w:r>
    </w:p>
    <w:sectPr w:rsidR="001F0400" w:rsidRPr="000811CD" w:rsidSect="0089660E">
      <w:headerReference w:type="default" r:id="rId10"/>
      <w:footerReference w:type="default" r:id="rId11"/>
      <w:footerReference w:type="first" r:id="rId12"/>
      <w:pgSz w:w="11906" w:h="16838" w:code="9"/>
      <w:pgMar w:top="420" w:right="1020" w:bottom="1020" w:left="1020" w:header="720" w:footer="98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77DA4" w14:textId="77777777" w:rsidR="00365B4E" w:rsidRDefault="00365B4E" w:rsidP="0068333A">
      <w:pPr>
        <w:spacing w:after="0" w:line="240" w:lineRule="auto"/>
      </w:pPr>
      <w:r>
        <w:separator/>
      </w:r>
    </w:p>
  </w:endnote>
  <w:endnote w:type="continuationSeparator" w:id="0">
    <w:p w14:paraId="08A62174" w14:textId="77777777" w:rsidR="00365B4E" w:rsidRDefault="00365B4E" w:rsidP="0068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22B4" w14:textId="77777777" w:rsidR="004023FC" w:rsidRPr="001A115C" w:rsidRDefault="00267C3B" w:rsidP="00691468">
    <w:pPr>
      <w:pStyle w:val="Footer"/>
      <w:tabs>
        <w:tab w:val="clear" w:pos="4320"/>
        <w:tab w:val="clear" w:pos="8640"/>
        <w:tab w:val="center" w:pos="5100"/>
        <w:tab w:val="right" w:pos="10200"/>
      </w:tabs>
    </w:pPr>
    <w:bookmarkStart w:id="3" w:name="_Hlk56522454"/>
    <w:bookmarkStart w:id="4" w:name="_Hlk56522455"/>
    <w:r>
      <w:rPr>
        <w:noProof/>
      </w:rPr>
      <w:drawing>
        <wp:anchor distT="0" distB="0" distL="114300" distR="114300" simplePos="0" relativeHeight="251667456" behindDoc="0" locked="0" layoutInCell="1" allowOverlap="1" wp14:anchorId="399515C7" wp14:editId="277154A0">
          <wp:simplePos x="0" y="0"/>
          <wp:positionH relativeFrom="column">
            <wp:posOffset>5816600</wp:posOffset>
          </wp:positionH>
          <wp:positionV relativeFrom="page">
            <wp:posOffset>10153650</wp:posOffset>
          </wp:positionV>
          <wp:extent cx="818515" cy="381000"/>
          <wp:effectExtent l="0" t="0" r="635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51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alias w:val="CGI Copyright"/>
        <w:tag w:val="CGI_copyright"/>
        <w:id w:val="-1842533924"/>
        <w:text/>
      </w:sdtPr>
      <w:sdtEndPr/>
      <w:sdtContent>
        <w:r w:rsidR="00E63891" w:rsidRPr="00691468">
          <w:t>© 20</w:t>
        </w:r>
        <w:r>
          <w:t>21</w:t>
        </w:r>
        <w:r w:rsidR="00E63891" w:rsidRPr="00691468">
          <w:t xml:space="preserve"> CGI Inc.</w:t>
        </w:r>
      </w:sdtContent>
    </w:sdt>
    <w:r w:rsidR="00691468" w:rsidRPr="00691468">
      <w:tab/>
    </w:r>
    <w:sdt>
      <w:sdtPr>
        <w:alias w:val="Security Classification"/>
        <w:tag w:val="security_classification"/>
        <w:id w:val="1495075810"/>
        <w:text/>
      </w:sdtPr>
      <w:sdtEndPr/>
      <w:sdtContent>
        <w:r w:rsidR="00E63891" w:rsidRPr="00691468">
          <w:t>Confidential</w:t>
        </w:r>
      </w:sdtContent>
    </w:sdt>
    <w:r w:rsidR="00832B51">
      <w:tab/>
    </w:r>
    <w:bookmarkEnd w:id="3"/>
    <w:bookmarkEnd w:id="4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356C57">
      <w:rPr>
        <w:noProof/>
      </w:rPr>
      <w:t>3</w:t>
    </w:r>
    <w:r w:rsidR="004E6F0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69F98" w14:textId="77777777" w:rsidR="004E6F0B" w:rsidRPr="00691468" w:rsidRDefault="004E6F0B" w:rsidP="004E6F0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41C85617" wp14:editId="3D9B93A3">
              <wp:simplePos x="0" y="0"/>
              <wp:positionH relativeFrom="margin">
                <wp:posOffset>-1155</wp:posOffset>
              </wp:positionH>
              <wp:positionV relativeFrom="page">
                <wp:posOffset>9347200</wp:posOffset>
              </wp:positionV>
              <wp:extent cx="6477000" cy="12700"/>
              <wp:effectExtent l="0" t="0" r="0" b="0"/>
              <wp:wrapNone/>
              <wp:docPr id="194" name="Rectangle 1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E0DBF6B" id="Rectangle 194" o:spid="_x0000_s1026" style="position:absolute;margin-left:-.1pt;margin-top:736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HwLHGv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6C155020" w14:textId="77777777" w:rsidR="004E6F0B" w:rsidRDefault="00B64960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sdt>
      <w:sdtPr>
        <w:alias w:val="CGI Copyright"/>
        <w:tag w:val="CGI_copyright"/>
        <w:id w:val="968950994"/>
        <w:text/>
      </w:sdtPr>
      <w:sdtEndPr/>
      <w:sdtContent>
        <w:r w:rsidR="00EE441F">
          <w:t>© 20</w:t>
        </w:r>
        <w:r w:rsidR="00267C3B">
          <w:t>21</w:t>
        </w:r>
        <w:r w:rsidR="004E6F0B" w:rsidRPr="00691468">
          <w:t xml:space="preserve"> CGI Inc.</w:t>
        </w:r>
      </w:sdtContent>
    </w:sdt>
    <w:r w:rsidR="004E6F0B" w:rsidRPr="00691468">
      <w:tab/>
    </w:r>
    <w:bookmarkStart w:id="5" w:name="_Hlk56601042"/>
    <w:sdt>
      <w:sdtPr>
        <w:alias w:val="Security Classification"/>
        <w:tag w:val="security_classification"/>
        <w:id w:val="-1966720903"/>
        <w:text/>
      </w:sdtPr>
      <w:sdtEndPr/>
      <w:sdtContent>
        <w:r w:rsidR="004E6F0B" w:rsidRPr="00691468">
          <w:t>Confidential</w:t>
        </w:r>
      </w:sdtContent>
    </w:sdt>
    <w:bookmarkEnd w:id="5"/>
    <w:r w:rsidR="004E6F0B">
      <w:tab/>
    </w:r>
    <w:r w:rsidR="00362AA8">
      <w:rPr>
        <w:noProof/>
      </w:rPr>
      <w:drawing>
        <wp:inline distT="0" distB="0" distL="0" distR="0" wp14:anchorId="147BA18B" wp14:editId="65F1165A">
          <wp:extent cx="818642" cy="381000"/>
          <wp:effectExtent l="0" t="0" r="635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EB286" w14:textId="77777777" w:rsidR="00365B4E" w:rsidRDefault="00365B4E" w:rsidP="0068333A">
      <w:pPr>
        <w:spacing w:after="0" w:line="240" w:lineRule="auto"/>
      </w:pPr>
      <w:r>
        <w:separator/>
      </w:r>
    </w:p>
  </w:footnote>
  <w:footnote w:type="continuationSeparator" w:id="0">
    <w:p w14:paraId="26B089FC" w14:textId="77777777" w:rsidR="00365B4E" w:rsidRDefault="00365B4E" w:rsidP="0068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C5D06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7D591F5" wp14:editId="074D3FCB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FA71EF" id="Rectangle 22" o:spid="_x0000_s1026" style="position:absolute;margin-left:0;margin-top:51pt;width:510pt;height:1pt;z-index:-25165414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628E61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2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BF1E20"/>
    <w:multiLevelType w:val="hybridMultilevel"/>
    <w:tmpl w:val="D2A6C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10CA0"/>
    <w:multiLevelType w:val="hybridMultilevel"/>
    <w:tmpl w:val="F33CD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208C6"/>
    <w:multiLevelType w:val="hybridMultilevel"/>
    <w:tmpl w:val="79BA5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966D64"/>
    <w:multiLevelType w:val="hybridMultilevel"/>
    <w:tmpl w:val="AA34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03C07"/>
    <w:multiLevelType w:val="hybridMultilevel"/>
    <w:tmpl w:val="13087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37AB7"/>
    <w:multiLevelType w:val="hybridMultilevel"/>
    <w:tmpl w:val="0A0E1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B2431"/>
    <w:multiLevelType w:val="multilevel"/>
    <w:tmpl w:val="3EF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866CF"/>
    <w:multiLevelType w:val="hybridMultilevel"/>
    <w:tmpl w:val="9C1AF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10CBB"/>
    <w:multiLevelType w:val="hybridMultilevel"/>
    <w:tmpl w:val="4E021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42709"/>
    <w:multiLevelType w:val="hybridMultilevel"/>
    <w:tmpl w:val="84263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B626D"/>
    <w:multiLevelType w:val="multilevel"/>
    <w:tmpl w:val="6820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8690F"/>
    <w:multiLevelType w:val="hybridMultilevel"/>
    <w:tmpl w:val="574A4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ED0CBE"/>
    <w:multiLevelType w:val="hybridMultilevel"/>
    <w:tmpl w:val="7B2474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84204"/>
    <w:multiLevelType w:val="hybridMultilevel"/>
    <w:tmpl w:val="85906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506D7"/>
    <w:multiLevelType w:val="hybridMultilevel"/>
    <w:tmpl w:val="3E829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C3287"/>
    <w:multiLevelType w:val="hybridMultilevel"/>
    <w:tmpl w:val="A4526A7A"/>
    <w:lvl w:ilvl="0" w:tplc="40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  <w:w w:val="100"/>
        <w:sz w:val="22"/>
        <w:szCs w:val="22"/>
        <w:shd w:val="clear" w:color="auto" w:fill="FFFF00"/>
        <w:lang w:val="en-US" w:eastAsia="en-US" w:bidi="ar-SA"/>
      </w:rPr>
    </w:lvl>
    <w:lvl w:ilvl="1" w:tplc="FFFFFFFF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629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3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E860ABE"/>
    <w:multiLevelType w:val="hybridMultilevel"/>
    <w:tmpl w:val="AB80C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F604A"/>
    <w:multiLevelType w:val="hybridMultilevel"/>
    <w:tmpl w:val="82462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62354"/>
    <w:multiLevelType w:val="hybridMultilevel"/>
    <w:tmpl w:val="EA0E9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06D76"/>
    <w:multiLevelType w:val="hybridMultilevel"/>
    <w:tmpl w:val="087E2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9987">
    <w:abstractNumId w:val="2"/>
  </w:num>
  <w:num w:numId="2" w16cid:durableId="603266083">
    <w:abstractNumId w:val="1"/>
  </w:num>
  <w:num w:numId="3" w16cid:durableId="1506364675">
    <w:abstractNumId w:val="0"/>
  </w:num>
  <w:num w:numId="4" w16cid:durableId="1686054286">
    <w:abstractNumId w:val="3"/>
  </w:num>
  <w:num w:numId="5" w16cid:durableId="776174377">
    <w:abstractNumId w:val="9"/>
  </w:num>
  <w:num w:numId="6" w16cid:durableId="1374426919">
    <w:abstractNumId w:val="13"/>
  </w:num>
  <w:num w:numId="7" w16cid:durableId="573391038">
    <w:abstractNumId w:val="12"/>
  </w:num>
  <w:num w:numId="8" w16cid:durableId="1639920312">
    <w:abstractNumId w:val="16"/>
  </w:num>
  <w:num w:numId="9" w16cid:durableId="317418356">
    <w:abstractNumId w:val="6"/>
  </w:num>
  <w:num w:numId="10" w16cid:durableId="1832528162">
    <w:abstractNumId w:val="7"/>
  </w:num>
  <w:num w:numId="11" w16cid:durableId="1711756771">
    <w:abstractNumId w:val="23"/>
  </w:num>
  <w:num w:numId="12" w16cid:durableId="612981993">
    <w:abstractNumId w:val="8"/>
  </w:num>
  <w:num w:numId="13" w16cid:durableId="1960061993">
    <w:abstractNumId w:val="17"/>
  </w:num>
  <w:num w:numId="14" w16cid:durableId="1417560022">
    <w:abstractNumId w:val="5"/>
  </w:num>
  <w:num w:numId="15" w16cid:durableId="826942307">
    <w:abstractNumId w:val="11"/>
  </w:num>
  <w:num w:numId="16" w16cid:durableId="1120031382">
    <w:abstractNumId w:val="21"/>
  </w:num>
  <w:num w:numId="17" w16cid:durableId="1954436315">
    <w:abstractNumId w:val="10"/>
  </w:num>
  <w:num w:numId="18" w16cid:durableId="47730014">
    <w:abstractNumId w:val="18"/>
  </w:num>
  <w:num w:numId="19" w16cid:durableId="430593515">
    <w:abstractNumId w:val="19"/>
  </w:num>
  <w:num w:numId="20" w16cid:durableId="1180848870">
    <w:abstractNumId w:val="22"/>
  </w:num>
  <w:num w:numId="21" w16cid:durableId="30233189">
    <w:abstractNumId w:val="15"/>
  </w:num>
  <w:num w:numId="22" w16cid:durableId="1427846850">
    <w:abstractNumId w:val="4"/>
  </w:num>
  <w:num w:numId="23" w16cid:durableId="1287735526">
    <w:abstractNumId w:val="20"/>
  </w:num>
  <w:num w:numId="24" w16cid:durableId="1203979609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FC"/>
    <w:rsid w:val="000029E2"/>
    <w:rsid w:val="000047CF"/>
    <w:rsid w:val="000153A3"/>
    <w:rsid w:val="0002704D"/>
    <w:rsid w:val="0004113F"/>
    <w:rsid w:val="0004130E"/>
    <w:rsid w:val="000435D6"/>
    <w:rsid w:val="00051735"/>
    <w:rsid w:val="00053B31"/>
    <w:rsid w:val="00057155"/>
    <w:rsid w:val="0006132A"/>
    <w:rsid w:val="00077F71"/>
    <w:rsid w:val="00077FE8"/>
    <w:rsid w:val="000811CD"/>
    <w:rsid w:val="00081399"/>
    <w:rsid w:val="00082192"/>
    <w:rsid w:val="00097159"/>
    <w:rsid w:val="000A45BD"/>
    <w:rsid w:val="000A630C"/>
    <w:rsid w:val="000B42B2"/>
    <w:rsid w:val="000C2EC8"/>
    <w:rsid w:val="000C79F5"/>
    <w:rsid w:val="000E7DBE"/>
    <w:rsid w:val="000F5E99"/>
    <w:rsid w:val="00115819"/>
    <w:rsid w:val="00132C28"/>
    <w:rsid w:val="001372AA"/>
    <w:rsid w:val="00143B50"/>
    <w:rsid w:val="00144251"/>
    <w:rsid w:val="00145FD9"/>
    <w:rsid w:val="00157B4D"/>
    <w:rsid w:val="00162C0F"/>
    <w:rsid w:val="00162EDE"/>
    <w:rsid w:val="001648FB"/>
    <w:rsid w:val="00177687"/>
    <w:rsid w:val="00195D3E"/>
    <w:rsid w:val="001965A4"/>
    <w:rsid w:val="001A115C"/>
    <w:rsid w:val="001B3874"/>
    <w:rsid w:val="001C707D"/>
    <w:rsid w:val="001D5E05"/>
    <w:rsid w:val="001F0400"/>
    <w:rsid w:val="001F149F"/>
    <w:rsid w:val="00213368"/>
    <w:rsid w:val="002144FA"/>
    <w:rsid w:val="00214E46"/>
    <w:rsid w:val="00215AF7"/>
    <w:rsid w:val="00215FE2"/>
    <w:rsid w:val="00225428"/>
    <w:rsid w:val="00226BBA"/>
    <w:rsid w:val="00242BF6"/>
    <w:rsid w:val="00251057"/>
    <w:rsid w:val="0026420A"/>
    <w:rsid w:val="00267C3B"/>
    <w:rsid w:val="00282121"/>
    <w:rsid w:val="00284E3C"/>
    <w:rsid w:val="00292A9B"/>
    <w:rsid w:val="00295AF9"/>
    <w:rsid w:val="002A717D"/>
    <w:rsid w:val="002B07B5"/>
    <w:rsid w:val="002B6889"/>
    <w:rsid w:val="002B69B8"/>
    <w:rsid w:val="002B7297"/>
    <w:rsid w:val="002D6538"/>
    <w:rsid w:val="002D7613"/>
    <w:rsid w:val="002E1B9E"/>
    <w:rsid w:val="002E7071"/>
    <w:rsid w:val="002F5181"/>
    <w:rsid w:val="003041E5"/>
    <w:rsid w:val="003127E2"/>
    <w:rsid w:val="00324F28"/>
    <w:rsid w:val="00333179"/>
    <w:rsid w:val="00334D3E"/>
    <w:rsid w:val="00356C57"/>
    <w:rsid w:val="00357A0A"/>
    <w:rsid w:val="00360B52"/>
    <w:rsid w:val="00362AA8"/>
    <w:rsid w:val="003630AE"/>
    <w:rsid w:val="00363AC4"/>
    <w:rsid w:val="00365B4E"/>
    <w:rsid w:val="003743CE"/>
    <w:rsid w:val="00375643"/>
    <w:rsid w:val="003836AF"/>
    <w:rsid w:val="003A22DC"/>
    <w:rsid w:val="003B1719"/>
    <w:rsid w:val="003B25EC"/>
    <w:rsid w:val="003B4E8B"/>
    <w:rsid w:val="003B74AF"/>
    <w:rsid w:val="003B7E30"/>
    <w:rsid w:val="003C19F9"/>
    <w:rsid w:val="003D1E9C"/>
    <w:rsid w:val="003E1CCE"/>
    <w:rsid w:val="003E1CFB"/>
    <w:rsid w:val="003E5909"/>
    <w:rsid w:val="003E7EE6"/>
    <w:rsid w:val="003F3050"/>
    <w:rsid w:val="004023FC"/>
    <w:rsid w:val="004033CE"/>
    <w:rsid w:val="00413AAF"/>
    <w:rsid w:val="00417D13"/>
    <w:rsid w:val="00430584"/>
    <w:rsid w:val="00435165"/>
    <w:rsid w:val="00437E47"/>
    <w:rsid w:val="004419F2"/>
    <w:rsid w:val="00462221"/>
    <w:rsid w:val="00464521"/>
    <w:rsid w:val="004655E3"/>
    <w:rsid w:val="00466BAA"/>
    <w:rsid w:val="00467A5F"/>
    <w:rsid w:val="0048283B"/>
    <w:rsid w:val="00483819"/>
    <w:rsid w:val="00494C0E"/>
    <w:rsid w:val="00496199"/>
    <w:rsid w:val="00496332"/>
    <w:rsid w:val="004A5326"/>
    <w:rsid w:val="004B164E"/>
    <w:rsid w:val="004E3D27"/>
    <w:rsid w:val="004E664D"/>
    <w:rsid w:val="004E6F0B"/>
    <w:rsid w:val="004F3AE6"/>
    <w:rsid w:val="004F5F14"/>
    <w:rsid w:val="00500644"/>
    <w:rsid w:val="0050196D"/>
    <w:rsid w:val="0050327C"/>
    <w:rsid w:val="005106D7"/>
    <w:rsid w:val="00514EFC"/>
    <w:rsid w:val="00525919"/>
    <w:rsid w:val="00537A22"/>
    <w:rsid w:val="0054101F"/>
    <w:rsid w:val="00541CD4"/>
    <w:rsid w:val="005577A9"/>
    <w:rsid w:val="0056547E"/>
    <w:rsid w:val="00566316"/>
    <w:rsid w:val="00573644"/>
    <w:rsid w:val="00574638"/>
    <w:rsid w:val="00574A2D"/>
    <w:rsid w:val="00574CAE"/>
    <w:rsid w:val="00580BF2"/>
    <w:rsid w:val="00581B00"/>
    <w:rsid w:val="00583BBB"/>
    <w:rsid w:val="00586E98"/>
    <w:rsid w:val="005922D6"/>
    <w:rsid w:val="005948AF"/>
    <w:rsid w:val="00596B37"/>
    <w:rsid w:val="005A1527"/>
    <w:rsid w:val="005B5A5F"/>
    <w:rsid w:val="005B5BC1"/>
    <w:rsid w:val="005B6ECD"/>
    <w:rsid w:val="005C1E7D"/>
    <w:rsid w:val="005C5806"/>
    <w:rsid w:val="005D14CB"/>
    <w:rsid w:val="005D63D7"/>
    <w:rsid w:val="005E7C6B"/>
    <w:rsid w:val="005F14B4"/>
    <w:rsid w:val="005F32AA"/>
    <w:rsid w:val="0062024D"/>
    <w:rsid w:val="00620863"/>
    <w:rsid w:val="0062312C"/>
    <w:rsid w:val="006234AA"/>
    <w:rsid w:val="00632D54"/>
    <w:rsid w:val="00635574"/>
    <w:rsid w:val="0063586E"/>
    <w:rsid w:val="00636555"/>
    <w:rsid w:val="00645DA4"/>
    <w:rsid w:val="00653C61"/>
    <w:rsid w:val="00660BF5"/>
    <w:rsid w:val="0066734F"/>
    <w:rsid w:val="0068107E"/>
    <w:rsid w:val="0068333A"/>
    <w:rsid w:val="00691468"/>
    <w:rsid w:val="00692D01"/>
    <w:rsid w:val="0069604C"/>
    <w:rsid w:val="00696B37"/>
    <w:rsid w:val="006A44D6"/>
    <w:rsid w:val="006B4B56"/>
    <w:rsid w:val="006B7AB6"/>
    <w:rsid w:val="006C4B6F"/>
    <w:rsid w:val="006E49BB"/>
    <w:rsid w:val="007101AB"/>
    <w:rsid w:val="0073443F"/>
    <w:rsid w:val="00736EBC"/>
    <w:rsid w:val="007378F3"/>
    <w:rsid w:val="00737DF5"/>
    <w:rsid w:val="00757B90"/>
    <w:rsid w:val="00772756"/>
    <w:rsid w:val="00785861"/>
    <w:rsid w:val="00787C72"/>
    <w:rsid w:val="00790373"/>
    <w:rsid w:val="007A2128"/>
    <w:rsid w:val="007A7F43"/>
    <w:rsid w:val="007B26A8"/>
    <w:rsid w:val="007B58DB"/>
    <w:rsid w:val="007B6191"/>
    <w:rsid w:val="007C08CB"/>
    <w:rsid w:val="007C2056"/>
    <w:rsid w:val="007D49C3"/>
    <w:rsid w:val="007D7241"/>
    <w:rsid w:val="007F0082"/>
    <w:rsid w:val="007F0677"/>
    <w:rsid w:val="007F27A6"/>
    <w:rsid w:val="007F43B9"/>
    <w:rsid w:val="007F7056"/>
    <w:rsid w:val="00805BD5"/>
    <w:rsid w:val="00825C40"/>
    <w:rsid w:val="00825CC2"/>
    <w:rsid w:val="00826CFE"/>
    <w:rsid w:val="00832B51"/>
    <w:rsid w:val="00834B54"/>
    <w:rsid w:val="00842442"/>
    <w:rsid w:val="00843326"/>
    <w:rsid w:val="008521FF"/>
    <w:rsid w:val="00852EAD"/>
    <w:rsid w:val="008537F2"/>
    <w:rsid w:val="0085397C"/>
    <w:rsid w:val="00856450"/>
    <w:rsid w:val="00862723"/>
    <w:rsid w:val="00862DF1"/>
    <w:rsid w:val="00865EAE"/>
    <w:rsid w:val="00873AC1"/>
    <w:rsid w:val="0089660E"/>
    <w:rsid w:val="008A1704"/>
    <w:rsid w:val="008A1B7B"/>
    <w:rsid w:val="008A1F34"/>
    <w:rsid w:val="008B7D9C"/>
    <w:rsid w:val="008C11AB"/>
    <w:rsid w:val="008C3C5D"/>
    <w:rsid w:val="008D610B"/>
    <w:rsid w:val="008E6E3F"/>
    <w:rsid w:val="008F44FC"/>
    <w:rsid w:val="008F5EF7"/>
    <w:rsid w:val="00901065"/>
    <w:rsid w:val="00903039"/>
    <w:rsid w:val="00904BFC"/>
    <w:rsid w:val="00923170"/>
    <w:rsid w:val="0093064A"/>
    <w:rsid w:val="00932763"/>
    <w:rsid w:val="00934C38"/>
    <w:rsid w:val="00942BA9"/>
    <w:rsid w:val="009440F4"/>
    <w:rsid w:val="009449D2"/>
    <w:rsid w:val="00946F36"/>
    <w:rsid w:val="0094795B"/>
    <w:rsid w:val="009522A7"/>
    <w:rsid w:val="00955D27"/>
    <w:rsid w:val="009607C9"/>
    <w:rsid w:val="009623CF"/>
    <w:rsid w:val="00962B43"/>
    <w:rsid w:val="0096794C"/>
    <w:rsid w:val="00992046"/>
    <w:rsid w:val="009938FE"/>
    <w:rsid w:val="00993E53"/>
    <w:rsid w:val="00995CCA"/>
    <w:rsid w:val="009A28C7"/>
    <w:rsid w:val="009A3702"/>
    <w:rsid w:val="009A7CE2"/>
    <w:rsid w:val="009B2D2E"/>
    <w:rsid w:val="009C7204"/>
    <w:rsid w:val="009D07A0"/>
    <w:rsid w:val="009D1AAB"/>
    <w:rsid w:val="009E2D59"/>
    <w:rsid w:val="009E396D"/>
    <w:rsid w:val="009E3D36"/>
    <w:rsid w:val="009E3EFE"/>
    <w:rsid w:val="009E4343"/>
    <w:rsid w:val="009F2D33"/>
    <w:rsid w:val="00A02619"/>
    <w:rsid w:val="00A0337C"/>
    <w:rsid w:val="00A059CC"/>
    <w:rsid w:val="00A31255"/>
    <w:rsid w:val="00A37774"/>
    <w:rsid w:val="00A422D7"/>
    <w:rsid w:val="00A464A4"/>
    <w:rsid w:val="00A4714A"/>
    <w:rsid w:val="00A5078C"/>
    <w:rsid w:val="00A56815"/>
    <w:rsid w:val="00A7193B"/>
    <w:rsid w:val="00A7199F"/>
    <w:rsid w:val="00A812AD"/>
    <w:rsid w:val="00A91152"/>
    <w:rsid w:val="00AA393E"/>
    <w:rsid w:val="00AA5488"/>
    <w:rsid w:val="00AA6679"/>
    <w:rsid w:val="00AA7851"/>
    <w:rsid w:val="00AB25D6"/>
    <w:rsid w:val="00AB33A9"/>
    <w:rsid w:val="00AC06C8"/>
    <w:rsid w:val="00AC5D26"/>
    <w:rsid w:val="00AD0338"/>
    <w:rsid w:val="00AE08DA"/>
    <w:rsid w:val="00B13664"/>
    <w:rsid w:val="00B13FB5"/>
    <w:rsid w:val="00B17CCA"/>
    <w:rsid w:val="00B204C9"/>
    <w:rsid w:val="00B25970"/>
    <w:rsid w:val="00B31AAD"/>
    <w:rsid w:val="00B45A46"/>
    <w:rsid w:val="00B50D2C"/>
    <w:rsid w:val="00B5311E"/>
    <w:rsid w:val="00B60099"/>
    <w:rsid w:val="00B61C8E"/>
    <w:rsid w:val="00B64960"/>
    <w:rsid w:val="00B6673C"/>
    <w:rsid w:val="00B8215D"/>
    <w:rsid w:val="00B82186"/>
    <w:rsid w:val="00B83253"/>
    <w:rsid w:val="00B86EC9"/>
    <w:rsid w:val="00B92566"/>
    <w:rsid w:val="00B93B32"/>
    <w:rsid w:val="00B95DEE"/>
    <w:rsid w:val="00B97E8D"/>
    <w:rsid w:val="00BB2398"/>
    <w:rsid w:val="00BB6B43"/>
    <w:rsid w:val="00BC78B5"/>
    <w:rsid w:val="00BD34D9"/>
    <w:rsid w:val="00BD4486"/>
    <w:rsid w:val="00BE08F6"/>
    <w:rsid w:val="00BE1B4B"/>
    <w:rsid w:val="00BF484B"/>
    <w:rsid w:val="00C01CA5"/>
    <w:rsid w:val="00C04AED"/>
    <w:rsid w:val="00C118FA"/>
    <w:rsid w:val="00C2487F"/>
    <w:rsid w:val="00C27073"/>
    <w:rsid w:val="00C277D0"/>
    <w:rsid w:val="00C365A0"/>
    <w:rsid w:val="00C3763F"/>
    <w:rsid w:val="00C37989"/>
    <w:rsid w:val="00C43971"/>
    <w:rsid w:val="00C47114"/>
    <w:rsid w:val="00C504E1"/>
    <w:rsid w:val="00C53174"/>
    <w:rsid w:val="00C662C1"/>
    <w:rsid w:val="00C6767C"/>
    <w:rsid w:val="00C717E0"/>
    <w:rsid w:val="00C7549E"/>
    <w:rsid w:val="00C81E6F"/>
    <w:rsid w:val="00C8265C"/>
    <w:rsid w:val="00C82E00"/>
    <w:rsid w:val="00C86810"/>
    <w:rsid w:val="00C956AB"/>
    <w:rsid w:val="00CA71A0"/>
    <w:rsid w:val="00CB3F7B"/>
    <w:rsid w:val="00CC06B4"/>
    <w:rsid w:val="00CC15AC"/>
    <w:rsid w:val="00CC30E9"/>
    <w:rsid w:val="00CC6F2A"/>
    <w:rsid w:val="00CD3F1D"/>
    <w:rsid w:val="00CE6BF2"/>
    <w:rsid w:val="00D014BF"/>
    <w:rsid w:val="00D03C42"/>
    <w:rsid w:val="00D0570D"/>
    <w:rsid w:val="00D070D1"/>
    <w:rsid w:val="00D07A45"/>
    <w:rsid w:val="00D13653"/>
    <w:rsid w:val="00D31FAF"/>
    <w:rsid w:val="00D32325"/>
    <w:rsid w:val="00D3761B"/>
    <w:rsid w:val="00D46D4B"/>
    <w:rsid w:val="00D50E53"/>
    <w:rsid w:val="00D52193"/>
    <w:rsid w:val="00D62AF6"/>
    <w:rsid w:val="00D637F2"/>
    <w:rsid w:val="00D6493E"/>
    <w:rsid w:val="00D66AAF"/>
    <w:rsid w:val="00D66CA3"/>
    <w:rsid w:val="00D74364"/>
    <w:rsid w:val="00D75AC7"/>
    <w:rsid w:val="00D963E3"/>
    <w:rsid w:val="00DA0B02"/>
    <w:rsid w:val="00DA3AD3"/>
    <w:rsid w:val="00DB269E"/>
    <w:rsid w:val="00DB622A"/>
    <w:rsid w:val="00DD64E9"/>
    <w:rsid w:val="00DE5C11"/>
    <w:rsid w:val="00DF40A0"/>
    <w:rsid w:val="00DF5C1A"/>
    <w:rsid w:val="00E01F59"/>
    <w:rsid w:val="00E0289E"/>
    <w:rsid w:val="00E04845"/>
    <w:rsid w:val="00E14000"/>
    <w:rsid w:val="00E14491"/>
    <w:rsid w:val="00E15269"/>
    <w:rsid w:val="00E158E8"/>
    <w:rsid w:val="00E23C28"/>
    <w:rsid w:val="00E33A0D"/>
    <w:rsid w:val="00E37FB3"/>
    <w:rsid w:val="00E4236E"/>
    <w:rsid w:val="00E44C11"/>
    <w:rsid w:val="00E5213A"/>
    <w:rsid w:val="00E60B5A"/>
    <w:rsid w:val="00E62C64"/>
    <w:rsid w:val="00E63891"/>
    <w:rsid w:val="00E66EA9"/>
    <w:rsid w:val="00E674A7"/>
    <w:rsid w:val="00E734BB"/>
    <w:rsid w:val="00E735E9"/>
    <w:rsid w:val="00E75816"/>
    <w:rsid w:val="00E80253"/>
    <w:rsid w:val="00E97140"/>
    <w:rsid w:val="00EA0591"/>
    <w:rsid w:val="00EA728C"/>
    <w:rsid w:val="00EB141E"/>
    <w:rsid w:val="00EB2994"/>
    <w:rsid w:val="00EB3370"/>
    <w:rsid w:val="00EC7236"/>
    <w:rsid w:val="00ED48AE"/>
    <w:rsid w:val="00ED6988"/>
    <w:rsid w:val="00ED6C3B"/>
    <w:rsid w:val="00ED7BFC"/>
    <w:rsid w:val="00EE441F"/>
    <w:rsid w:val="00F00BB8"/>
    <w:rsid w:val="00F06072"/>
    <w:rsid w:val="00F12044"/>
    <w:rsid w:val="00F20943"/>
    <w:rsid w:val="00F222E5"/>
    <w:rsid w:val="00F3276B"/>
    <w:rsid w:val="00F37E82"/>
    <w:rsid w:val="00F4177F"/>
    <w:rsid w:val="00F45BD7"/>
    <w:rsid w:val="00F47BF0"/>
    <w:rsid w:val="00F50942"/>
    <w:rsid w:val="00F54705"/>
    <w:rsid w:val="00F609D0"/>
    <w:rsid w:val="00F67AF9"/>
    <w:rsid w:val="00F71C37"/>
    <w:rsid w:val="00F75742"/>
    <w:rsid w:val="00F87751"/>
    <w:rsid w:val="00F95085"/>
    <w:rsid w:val="00F95191"/>
    <w:rsid w:val="00FA13A5"/>
    <w:rsid w:val="00FA6E5D"/>
    <w:rsid w:val="00FA74C9"/>
    <w:rsid w:val="00FB1E78"/>
    <w:rsid w:val="00FB24EB"/>
    <w:rsid w:val="00FB35B7"/>
    <w:rsid w:val="00FB691D"/>
    <w:rsid w:val="00FD1C99"/>
    <w:rsid w:val="00FD6066"/>
    <w:rsid w:val="00FE19CF"/>
    <w:rsid w:val="00FE3988"/>
    <w:rsid w:val="00FF03E9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8027C"/>
  <w15:chartTrackingRefBased/>
  <w15:docId w15:val="{E3D1CB7B-088D-4FC0-BA7B-2D84A162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79F5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991F3D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E31937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7E0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 w:themeFill="accent3"/>
      </w:tcPr>
    </w:tblStylePr>
  </w:style>
  <w:style w:type="paragraph" w:styleId="Header">
    <w:name w:val="header"/>
    <w:basedOn w:val="Normal"/>
    <w:link w:val="HeaderChar"/>
    <w:uiPriority w:val="99"/>
    <w:unhideWhenUsed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221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691468"/>
    <w:pPr>
      <w:tabs>
        <w:tab w:val="center" w:pos="4320"/>
        <w:tab w:val="right" w:pos="8640"/>
      </w:tabs>
      <w:spacing w:before="24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68"/>
    <w:rPr>
      <w:sz w:val="18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E31937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991F3D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E0289E"/>
    <w:pPr>
      <w:spacing w:before="240" w:after="240"/>
    </w:pPr>
    <w:rPr>
      <w:iCs/>
      <w:color w:val="404040" w:themeColor="text1" w:themeTint="BF"/>
      <w:sz w:val="36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4F5F14"/>
    <w:rPr>
      <w:iCs/>
      <w:color w:val="404040" w:themeColor="text1" w:themeTint="BF"/>
      <w:sz w:val="36"/>
      <w:lang w:val="en-US"/>
      <w14:textFill>
        <w14:gradFill>
          <w14:gsLst>
            <w14:gs w14:pos="0">
              <w14:schemeClr w14:val="accent1"/>
            </w14:gs>
            <w14:gs w14:pos="75000">
              <w14:schemeClr w14:val="accent2"/>
            </w14:gs>
            <w14:gs w14:pos="100000">
              <w14:schemeClr w14:val="accent4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E31937" w:themeColor="accent1"/>
        <w:bottom w:val="single" w:sz="4" w:space="6" w:color="E31937" w:themeColor="accent1"/>
      </w:pBdr>
      <w:shd w:val="clear" w:color="auto" w:fill="E31937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E31937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OfficePosition">
    <w:name w:val="CV - Office Position"/>
    <w:basedOn w:val="Normal"/>
    <w:uiPriority w:val="11"/>
    <w:rsid w:val="003B74AF"/>
    <w:pPr>
      <w:spacing w:after="20" w:line="240" w:lineRule="auto"/>
    </w:pPr>
    <w:rPr>
      <w:b/>
      <w:color w:val="E31937" w:themeColor="accent1"/>
      <w:sz w:val="22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rsid w:val="0056547E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9C7204"/>
    <w:rPr>
      <w:sz w:val="18"/>
      <w:szCs w:val="20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rsid w:val="00AA5488"/>
    <w:rPr>
      <w:color w:val="5236AB" w:themeColor="accent3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34"/>
    <w:rsid w:val="002D6538"/>
    <w:pPr>
      <w:numPr>
        <w:numId w:val="1"/>
      </w:numPr>
    </w:pPr>
  </w:style>
  <w:style w:type="paragraph" w:styleId="ListBullet2">
    <w:name w:val="List Bullet 2"/>
    <w:basedOn w:val="Normal"/>
    <w:uiPriority w:val="34"/>
    <w:rsid w:val="00660BF5"/>
    <w:pPr>
      <w:numPr>
        <w:numId w:val="2"/>
      </w:numPr>
      <w:tabs>
        <w:tab w:val="clear" w:pos="643"/>
        <w:tab w:val="left" w:pos="720"/>
      </w:tabs>
      <w:ind w:left="720"/>
      <w:contextualSpacing/>
    </w:pPr>
  </w:style>
  <w:style w:type="paragraph" w:styleId="ListBullet3">
    <w:name w:val="List Bullet 3"/>
    <w:basedOn w:val="Normal"/>
    <w:uiPriority w:val="34"/>
    <w:rsid w:val="00660BF5"/>
    <w:pPr>
      <w:numPr>
        <w:numId w:val="3"/>
      </w:numPr>
      <w:tabs>
        <w:tab w:val="clear" w:pos="926"/>
        <w:tab w:val="left" w:pos="1080"/>
      </w:tabs>
      <w:ind w:left="1080"/>
      <w:contextualSpacing/>
    </w:pPr>
  </w:style>
  <w:style w:type="paragraph" w:customStyle="1" w:styleId="CV-TableText">
    <w:name w:val="CV - Table Text"/>
    <w:basedOn w:val="Normal"/>
    <w:uiPriority w:val="29"/>
    <w:qFormat/>
    <w:rsid w:val="00B13FB5"/>
    <w:pPr>
      <w:spacing w:before="60" w:after="60" w:line="240" w:lineRule="auto"/>
    </w:pPr>
  </w:style>
  <w:style w:type="paragraph" w:customStyle="1" w:styleId="CV-TableSubtitle">
    <w:name w:val="CV - Table Subtitle"/>
    <w:basedOn w:val="CV-TableText"/>
    <w:uiPriority w:val="29"/>
    <w:qFormat/>
    <w:rsid w:val="00B13FB5"/>
    <w:rPr>
      <w:b/>
      <w:color w:val="FFFFFF" w:themeColor="background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E31937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22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8A1B7B"/>
  </w:style>
  <w:style w:type="character" w:customStyle="1" w:styleId="BodyTextChar">
    <w:name w:val="Body Text Char"/>
    <w:basedOn w:val="DefaultParagraphFont"/>
    <w:link w:val="BodyText"/>
    <w:rsid w:val="009C7204"/>
    <w:rPr>
      <w:sz w:val="20"/>
    </w:rPr>
  </w:style>
  <w:style w:type="paragraph" w:styleId="BlockText">
    <w:name w:val="Block Text"/>
    <w:basedOn w:val="Normal"/>
    <w:uiPriority w:val="24"/>
    <w:semiHidden/>
    <w:rsid w:val="00082192"/>
    <w:pPr>
      <w:pBdr>
        <w:top w:val="single" w:sz="2" w:space="7" w:color="E31937" w:themeColor="accent1"/>
        <w:left w:val="single" w:sz="2" w:space="0" w:color="E31937" w:themeColor="accent1"/>
        <w:bottom w:val="single" w:sz="2" w:space="6" w:color="E31937" w:themeColor="accent1"/>
        <w:right w:val="single" w:sz="2" w:space="0" w:color="E31937" w:themeColor="accent1"/>
      </w:pBdr>
      <w:shd w:val="clear" w:color="auto" w:fill="E31937" w:themeFill="accent1"/>
      <w:spacing w:before="360" w:after="360"/>
      <w:jc w:val="center"/>
    </w:pPr>
    <w:rPr>
      <w:rFonts w:eastAsiaTheme="minorEastAsia"/>
      <w:color w:val="FFFFFF" w:themeColor="background1"/>
    </w:rPr>
  </w:style>
  <w:style w:type="paragraph" w:customStyle="1" w:styleId="CV-TableHeading">
    <w:name w:val="CV - Table Heading"/>
    <w:basedOn w:val="CV-TableText"/>
    <w:uiPriority w:val="29"/>
    <w:qFormat/>
    <w:rsid w:val="00FE3988"/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CV-Name">
    <w:name w:val="CV - Name"/>
    <w:basedOn w:val="Normal"/>
    <w:next w:val="CV-OfficePosition"/>
    <w:uiPriority w:val="11"/>
    <w:rsid w:val="00A31255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rsid w:val="00D6493E"/>
    <w:pPr>
      <w:spacing w:after="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8F44FC"/>
    <w:pPr>
      <w:keepNext/>
      <w:spacing w:before="360" w:line="240" w:lineRule="auto"/>
    </w:pPr>
    <w:rPr>
      <w:rFonts w:asciiTheme="majorHAnsi" w:hAnsiTheme="majorHAnsi"/>
      <w:b/>
      <w:color w:val="5236AB" w:themeColor="accent3"/>
      <w:sz w:val="22"/>
    </w:rPr>
  </w:style>
  <w:style w:type="paragraph" w:customStyle="1" w:styleId="CV-Sub-title">
    <w:name w:val="CV - Sub-title"/>
    <w:basedOn w:val="Normal"/>
    <w:uiPriority w:val="10"/>
    <w:qFormat/>
    <w:rsid w:val="00A0337C"/>
    <w:pPr>
      <w:spacing w:before="180" w:line="240" w:lineRule="auto"/>
    </w:pPr>
    <w:rPr>
      <w:rFonts w:asciiTheme="majorHAnsi" w:hAnsiTheme="majorHAnsi"/>
      <w:b/>
      <w:color w:val="E31937" w:themeColor="accent1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rsid w:val="00EB3370"/>
    <w:rPr>
      <w:rFonts w:ascii="Segoe UI Symbol" w:hAnsi="Segoe UI Symbol" w:cs="Segoe UI Symbol"/>
      <w:color w:val="E31937" w:themeColor="accent1"/>
    </w:rPr>
  </w:style>
  <w:style w:type="character" w:styleId="FootnoteReference">
    <w:name w:val="footnote reference"/>
    <w:basedOn w:val="DefaultParagraphFont"/>
    <w:uiPriority w:val="99"/>
    <w:semiHidden/>
    <w:unhideWhenUsed/>
    <w:rsid w:val="00BE08F6"/>
    <w:rPr>
      <w:vertAlign w:val="superscript"/>
    </w:rPr>
  </w:style>
  <w:style w:type="character" w:customStyle="1" w:styleId="Teletype">
    <w:name w:val="Teletype"/>
    <w:rsid w:val="00B17CCA"/>
    <w:rPr>
      <w:rFonts w:ascii="Cambria Math" w:eastAsia="Cambria Math" w:hAnsi="Cambria Math" w:cs="Cambria Math" w:hint="default"/>
    </w:rPr>
  </w:style>
  <w:style w:type="character" w:customStyle="1" w:styleId="coursetitle">
    <w:name w:val="coursetitle"/>
    <w:basedOn w:val="DefaultParagraphFont"/>
    <w:rsid w:val="0002704D"/>
  </w:style>
  <w:style w:type="paragraph" w:styleId="NormalWeb">
    <w:name w:val="Normal (Web)"/>
    <w:basedOn w:val="Normal"/>
    <w:uiPriority w:val="99"/>
    <w:semiHidden/>
    <w:unhideWhenUsed/>
    <w:rsid w:val="00757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942B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</w:rPr>
  </w:style>
  <w:style w:type="paragraph" w:customStyle="1" w:styleId="treeheading">
    <w:name w:val="treeheading"/>
    <w:basedOn w:val="Normal"/>
    <w:rsid w:val="00E04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.singh\Downloads\CGI_Bid_CV_Template_A4_REVISED.dotx" TargetMode="External"/></Relationships>
</file>

<file path=word/theme/theme1.xml><?xml version="1.0" encoding="utf-8"?>
<a:theme xmlns:a="http://schemas.openxmlformats.org/drawingml/2006/main" name="Office Theme">
  <a:themeElements>
    <a:clrScheme name="CGI Colors - 2020">
      <a:dk1>
        <a:srgbClr val="000000"/>
      </a:dk1>
      <a:lt1>
        <a:srgbClr val="FFFFFF"/>
      </a:lt1>
      <a:dk2>
        <a:srgbClr val="696969"/>
      </a:dk2>
      <a:lt2>
        <a:srgbClr val="FFFFFF"/>
      </a:lt2>
      <a:accent1>
        <a:srgbClr val="E31937"/>
      </a:accent1>
      <a:accent2>
        <a:srgbClr val="FFCDD2"/>
      </a:accent2>
      <a:accent3>
        <a:srgbClr val="5236AB"/>
      </a:accent3>
      <a:accent4>
        <a:srgbClr val="991F3D"/>
      </a:accent4>
      <a:accent5>
        <a:srgbClr val="FFC399"/>
      </a:accent5>
      <a:accent6>
        <a:srgbClr val="A82465"/>
      </a:accent6>
      <a:hlink>
        <a:srgbClr val="5236AB"/>
      </a:hlink>
      <a:folHlink>
        <a:srgbClr val="5236AB"/>
      </a:folHlink>
    </a:clrScheme>
    <a:fontScheme name="CGI Fonts - 2020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BB92EA-EE33-4619-B101-35B8041E9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CGI_Bid_CV_Template_A4_REVISED</Template>
  <TotalTime>3</TotalTime>
  <Pages>8</Pages>
  <Words>1401</Words>
  <Characters>7991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name</vt:lpstr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name</dc:title>
  <dc:subject/>
  <dc:creator>Singh, Pushpendra</dc:creator>
  <cp:keywords/>
  <dc:description/>
  <cp:lastModifiedBy>Deepa Sharma M</cp:lastModifiedBy>
  <cp:revision>2</cp:revision>
  <cp:lastPrinted>2020-11-18T15:48:00Z</cp:lastPrinted>
  <dcterms:created xsi:type="dcterms:W3CDTF">2023-04-13T08:21:00Z</dcterms:created>
  <dcterms:modified xsi:type="dcterms:W3CDTF">2023-04-13T08:21:00Z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GrammarlyDocumentId">
    <vt:lpwstr>7a56cb8cea26bfc938cb0c8ef09a8d6c880d6f85a577a6317d4fdde75912cbb1</vt:lpwstr>
  </property>
</Properties>
</file>